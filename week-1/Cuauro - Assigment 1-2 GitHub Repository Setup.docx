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6834FAB1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</w:t>
      </w:r>
      <w:r w:rsidR="00BE006C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m</w:t>
      </w:r>
      <w:r w:rsidR="00BE006C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BE006C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BE006C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2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BE006C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GitHub Repository Setup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5AE29E24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33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Introduction to NoSQL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34A1F3DD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40568A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May 23,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52F4D32E" w14:textId="03FF5140" w:rsidR="00BE006C" w:rsidRDefault="00BE006C">
      <w:pP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br w:type="page"/>
      </w:r>
    </w:p>
    <w:p w14:paraId="74DCA511" w14:textId="031D74E5" w:rsidR="00BE006C" w:rsidRDefault="00BE006C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1A25BF" wp14:editId="4EF2F106">
            <wp:extent cx="5943600" cy="2755084"/>
            <wp:effectExtent l="0" t="0" r="0" b="7620"/>
            <wp:docPr id="175004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48026" name=""/>
                    <pic:cNvPicPr/>
                  </pic:nvPicPr>
                  <pic:blipFill rotWithShape="1">
                    <a:blip r:embed="rId6"/>
                    <a:srcRect t="12755"/>
                    <a:stretch/>
                  </pic:blipFill>
                  <pic:spPr bwMode="auto">
                    <a:xfrm>
                      <a:off x="0" y="0"/>
                      <a:ext cx="5943600" cy="275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7C7A5" w14:textId="4AE026E5" w:rsidR="00BE006C" w:rsidRDefault="00BE006C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noProof/>
        </w:rPr>
        <w:drawing>
          <wp:inline distT="0" distB="0" distL="0" distR="0" wp14:anchorId="1440EAF2" wp14:editId="4E6CBCFD">
            <wp:extent cx="5943600" cy="3157855"/>
            <wp:effectExtent l="0" t="0" r="0" b="4445"/>
            <wp:docPr id="1216946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465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8B64" w14:textId="71EE631A" w:rsidR="00212C89" w:rsidRDefault="00212C89" w:rsidP="00212C89"/>
    <w:sectPr w:rsidR="00212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3E58C" w14:textId="77777777" w:rsidR="00D56068" w:rsidRDefault="00D56068" w:rsidP="00212C89">
      <w:pPr>
        <w:spacing w:after="0" w:line="240" w:lineRule="auto"/>
      </w:pPr>
      <w:r>
        <w:separator/>
      </w:r>
    </w:p>
  </w:endnote>
  <w:endnote w:type="continuationSeparator" w:id="0">
    <w:p w14:paraId="6E9598D1" w14:textId="77777777" w:rsidR="00D56068" w:rsidRDefault="00D56068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C9AC" w14:textId="77777777" w:rsidR="00FD79AA" w:rsidRDefault="00FD7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E268" w14:textId="77777777" w:rsidR="00FD79AA" w:rsidRDefault="00FD7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85E92" w14:textId="77777777" w:rsidR="00D56068" w:rsidRDefault="00D56068" w:rsidP="00212C89">
      <w:pPr>
        <w:spacing w:after="0" w:line="240" w:lineRule="auto"/>
      </w:pPr>
      <w:r>
        <w:separator/>
      </w:r>
    </w:p>
  </w:footnote>
  <w:footnote w:type="continuationSeparator" w:id="0">
    <w:p w14:paraId="2A6A552E" w14:textId="77777777" w:rsidR="00D56068" w:rsidRDefault="00D56068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6FC2" w14:textId="77777777" w:rsidR="00FD79AA" w:rsidRDefault="00FD7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49EC0C2E" w:rsidR="00212C89" w:rsidRDefault="00FD79AA">
    <w:pPr>
      <w:pStyle w:val="Header"/>
    </w:pPr>
    <w:r>
      <w:t>WEB 335 Introduction to NoSQL</w:t>
    </w:r>
  </w:p>
  <w:p w14:paraId="04264E6B" w14:textId="77777777" w:rsidR="00212C89" w:rsidRDefault="00212C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38FB" w14:textId="77777777" w:rsidR="00FD79AA" w:rsidRDefault="00FD7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972E9"/>
    <w:rsid w:val="00212C89"/>
    <w:rsid w:val="003C1E85"/>
    <w:rsid w:val="0040568A"/>
    <w:rsid w:val="00576B3B"/>
    <w:rsid w:val="00896F55"/>
    <w:rsid w:val="009C6161"/>
    <w:rsid w:val="00AC6259"/>
    <w:rsid w:val="00B90331"/>
    <w:rsid w:val="00BE006C"/>
    <w:rsid w:val="00D56068"/>
    <w:rsid w:val="00DB28A2"/>
    <w:rsid w:val="00E538B0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E6E37185-724C-4275-B59D-C6048162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Cuauro - Assigment 1-2 GitHub Repository Setup.docx</Template>
  <TotalTime>6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2</cp:revision>
  <dcterms:created xsi:type="dcterms:W3CDTF">2023-05-24T01:21:00Z</dcterms:created>
  <dcterms:modified xsi:type="dcterms:W3CDTF">2023-05-24T01:21:00Z</dcterms:modified>
</cp:coreProperties>
</file>