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5635" w14:textId="77777777" w:rsidR="003C1E85" w:rsidRDefault="003C1E85"/>
    <w:p w14:paraId="1B9F08CC" w14:textId="77777777" w:rsidR="00212C89" w:rsidRDefault="00212C89"/>
    <w:p w14:paraId="3F212FE9" w14:textId="77777777" w:rsidR="00212C89" w:rsidRDefault="00212C89"/>
    <w:p w14:paraId="7737C127" w14:textId="77777777" w:rsidR="00212C89" w:rsidRDefault="00212C89"/>
    <w:p w14:paraId="30F9E842" w14:textId="77777777" w:rsidR="00212C89" w:rsidRDefault="00212C89"/>
    <w:p w14:paraId="7E5005D0" w14:textId="77777777" w:rsidR="00212C89" w:rsidRDefault="00212C89"/>
    <w:p w14:paraId="5EFBF499" w14:textId="77777777" w:rsidR="00212C89" w:rsidRDefault="00212C89"/>
    <w:p w14:paraId="02E36B20" w14:textId="77777777" w:rsidR="00212C89" w:rsidRDefault="00212C89"/>
    <w:p w14:paraId="6991606C" w14:textId="77777777" w:rsidR="00212C89" w:rsidRDefault="00212C89"/>
    <w:p w14:paraId="092CF91D" w14:textId="77777777" w:rsidR="00212C89" w:rsidRDefault="00212C89"/>
    <w:p w14:paraId="1D5D8AE7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Assignm</w:t>
      </w:r>
      <w:r w:rsidR="00A16D0B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nt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A16D0B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A16D0B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3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A16D0B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UMLet Installation</w:t>
      </w:r>
    </w:p>
    <w:p w14:paraId="28A690B1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1909A8CD" w14:textId="77777777" w:rsidR="00212C89" w:rsidRDefault="00212C89"/>
    <w:p w14:paraId="229D736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0D61E3DC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33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5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Introduction to NoSQL</w:t>
      </w:r>
    </w:p>
    <w:p w14:paraId="7F6F186E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640925ED" w14:textId="77777777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536579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May 27,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4E00D993" w14:textId="77777777" w:rsidR="00A16D0B" w:rsidRDefault="00A16D0B">
      <w:r>
        <w:br w:type="page"/>
      </w:r>
    </w:p>
    <w:p w14:paraId="11A7CC80" w14:textId="77777777" w:rsidR="00212C89" w:rsidRDefault="00A16D0B" w:rsidP="00212C89">
      <w:r>
        <w:rPr>
          <w:noProof/>
        </w:rPr>
        <w:lastRenderedPageBreak/>
        <w:drawing>
          <wp:inline distT="0" distB="0" distL="0" distR="0" wp14:anchorId="22014315" wp14:editId="2577472F">
            <wp:extent cx="5943600" cy="3157855"/>
            <wp:effectExtent l="0" t="0" r="0" b="4445"/>
            <wp:docPr id="7503190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19097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F3C8" w14:textId="77777777" w:rsidR="00A16D0B" w:rsidRDefault="00A16D0B" w:rsidP="00212C89">
      <w:r>
        <w:rPr>
          <w:noProof/>
        </w:rPr>
        <w:drawing>
          <wp:inline distT="0" distB="0" distL="0" distR="0" wp14:anchorId="6BF2A5A5" wp14:editId="56C9A765">
            <wp:extent cx="5943600" cy="3157855"/>
            <wp:effectExtent l="0" t="0" r="0" b="4445"/>
            <wp:docPr id="1234693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933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D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0AAD3" w14:textId="77777777" w:rsidR="007B3729" w:rsidRDefault="007B3729" w:rsidP="00212C89">
      <w:pPr>
        <w:spacing w:after="0" w:line="240" w:lineRule="auto"/>
      </w:pPr>
      <w:r>
        <w:separator/>
      </w:r>
    </w:p>
  </w:endnote>
  <w:endnote w:type="continuationSeparator" w:id="0">
    <w:p w14:paraId="29DC9E05" w14:textId="77777777" w:rsidR="007B3729" w:rsidRDefault="007B3729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C458A" w14:textId="77777777" w:rsidR="00FD79AA" w:rsidRDefault="00FD7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29317" w14:textId="77777777" w:rsidR="00212C89" w:rsidRDefault="00212C89">
    <w:pPr>
      <w:pStyle w:val="Footer"/>
    </w:pPr>
    <w:r>
      <w:t>Bellevue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4EDD" w14:textId="77777777" w:rsidR="00FD79AA" w:rsidRDefault="00FD7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139D5" w14:textId="77777777" w:rsidR="007B3729" w:rsidRDefault="007B3729" w:rsidP="00212C89">
      <w:pPr>
        <w:spacing w:after="0" w:line="240" w:lineRule="auto"/>
      </w:pPr>
      <w:r>
        <w:separator/>
      </w:r>
    </w:p>
  </w:footnote>
  <w:footnote w:type="continuationSeparator" w:id="0">
    <w:p w14:paraId="1267D4B1" w14:textId="77777777" w:rsidR="007B3729" w:rsidRDefault="007B3729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D3C5" w14:textId="77777777" w:rsidR="00FD79AA" w:rsidRDefault="00FD7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8F5D8" w14:textId="77777777" w:rsidR="00212C89" w:rsidRDefault="00FD79AA">
    <w:pPr>
      <w:pStyle w:val="Header"/>
    </w:pPr>
    <w:r>
      <w:t>WEB 335 Introduction to NoSQL</w:t>
    </w:r>
  </w:p>
  <w:p w14:paraId="6F0C1EEE" w14:textId="77777777" w:rsidR="00212C89" w:rsidRDefault="00212C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C2932" w14:textId="77777777" w:rsidR="00FD79AA" w:rsidRDefault="00FD79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79"/>
    <w:rsid w:val="00153D07"/>
    <w:rsid w:val="001972E9"/>
    <w:rsid w:val="00212C89"/>
    <w:rsid w:val="00237D3B"/>
    <w:rsid w:val="003C1E85"/>
    <w:rsid w:val="0040568A"/>
    <w:rsid w:val="00536579"/>
    <w:rsid w:val="00576B3B"/>
    <w:rsid w:val="007B3729"/>
    <w:rsid w:val="00896F55"/>
    <w:rsid w:val="009C6161"/>
    <w:rsid w:val="00A16D0B"/>
    <w:rsid w:val="00AC6259"/>
    <w:rsid w:val="00B90331"/>
    <w:rsid w:val="00DB28A2"/>
    <w:rsid w:val="00E538B0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492B"/>
  <w15:chartTrackingRefBased/>
  <w15:docId w15:val="{71CF7E0D-C2CC-43B8-A53B-149AE5BC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\Documents\buwebdev\web-335\Cuauro%20-%20Assigment%201-3%20UMLet%20Install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Cuauro - Assigment 1-3 UMLet Installation.dotx</Template>
  <TotalTime>0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 Cuauro</cp:lastModifiedBy>
  <cp:revision>1</cp:revision>
  <dcterms:created xsi:type="dcterms:W3CDTF">2023-05-27T11:55:00Z</dcterms:created>
  <dcterms:modified xsi:type="dcterms:W3CDTF">2023-05-27T11:55:00Z</dcterms:modified>
</cp:coreProperties>
</file>