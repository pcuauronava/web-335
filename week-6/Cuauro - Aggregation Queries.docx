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78D21AFD" w14:textId="204F21B2" w:rsidR="00550C39" w:rsidRPr="00576F43" w:rsidRDefault="00550C39" w:rsidP="00550C3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Assignment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3227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F3227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3227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Aggregate Queries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597D6873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F3227F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27,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B99F670" w14:textId="16CC7C8A" w:rsidR="00F3227F" w:rsidRDefault="00F3227F">
      <w:r>
        <w:br w:type="page"/>
      </w:r>
    </w:p>
    <w:p w14:paraId="3DD26990" w14:textId="7ECC2121" w:rsidR="005107E4" w:rsidRDefault="00F3227F" w:rsidP="00212C89">
      <w:r>
        <w:rPr>
          <w:noProof/>
        </w:rPr>
        <w:lastRenderedPageBreak/>
        <w:drawing>
          <wp:inline distT="0" distB="0" distL="0" distR="0" wp14:anchorId="781FE17A" wp14:editId="5392A1F0">
            <wp:extent cx="5037257" cy="4389500"/>
            <wp:effectExtent l="0" t="0" r="0" b="0"/>
            <wp:docPr id="243192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920" name="Picture 1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FF56" w14:textId="39E6F259" w:rsidR="00F3227F" w:rsidRDefault="00F3227F" w:rsidP="00F3227F">
      <w:pPr>
        <w:pStyle w:val="Heading2"/>
      </w:pPr>
      <w:r>
        <w:t>Q</w:t>
      </w:r>
      <w:r w:rsidRPr="00F3227F">
        <w:t xml:space="preserve">uery to show a list of documents in the houses </w:t>
      </w:r>
      <w:r w:rsidRPr="00F3227F">
        <w:t>collection.</w:t>
      </w:r>
    </w:p>
    <w:p w14:paraId="7CC6CA02" w14:textId="77777777" w:rsidR="00F3227F" w:rsidRDefault="00F3227F" w:rsidP="00F3227F"/>
    <w:p w14:paraId="378516DE" w14:textId="16E84F63" w:rsidR="00F3227F" w:rsidRDefault="00F3227F" w:rsidP="00F3227F">
      <w:r>
        <w:rPr>
          <w:noProof/>
        </w:rPr>
        <w:lastRenderedPageBreak/>
        <w:drawing>
          <wp:inline distT="0" distB="0" distL="0" distR="0" wp14:anchorId="693A39D1" wp14:editId="490893AC">
            <wp:extent cx="4953429" cy="6911939"/>
            <wp:effectExtent l="0" t="0" r="0" b="3810"/>
            <wp:docPr id="1745107689" name="Picture 2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7689" name="Picture 2" descr="A screen 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2188" w14:textId="059D9CF0" w:rsidR="008D2787" w:rsidRDefault="008D2787" w:rsidP="00F3227F">
      <w:r w:rsidRPr="008D2787">
        <w:lastRenderedPageBreak/>
        <w:drawing>
          <wp:inline distT="0" distB="0" distL="0" distR="0" wp14:anchorId="0A9A6894" wp14:editId="60AAA183">
            <wp:extent cx="5464013" cy="6569009"/>
            <wp:effectExtent l="0" t="0" r="3810" b="3810"/>
            <wp:docPr id="69081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898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3E1D" w14:textId="4AE47948" w:rsidR="00F3227F" w:rsidRDefault="00F3227F" w:rsidP="00F3227F">
      <w:pPr>
        <w:pStyle w:val="Heading2"/>
      </w:pPr>
      <w:r>
        <w:t>Q</w:t>
      </w:r>
      <w:r>
        <w:t>uery to show a list of documents in the student’s collection.</w:t>
      </w:r>
    </w:p>
    <w:p w14:paraId="0FFDEBFB" w14:textId="3574D93B" w:rsidR="00F3227F" w:rsidRDefault="00F3227F">
      <w:r>
        <w:br w:type="page"/>
      </w:r>
    </w:p>
    <w:p w14:paraId="5EBE77BC" w14:textId="77777777" w:rsidR="00F3227F" w:rsidRDefault="00F3227F" w:rsidP="00F3227F"/>
    <w:p w14:paraId="384F62D9" w14:textId="24F91F08" w:rsidR="00F3227F" w:rsidRDefault="00F3227F" w:rsidP="00F3227F">
      <w:r>
        <w:rPr>
          <w:noProof/>
        </w:rPr>
        <w:drawing>
          <wp:inline distT="0" distB="0" distL="0" distR="0" wp14:anchorId="04283680" wp14:editId="42F7BF5B">
            <wp:extent cx="5943600" cy="542925"/>
            <wp:effectExtent l="0" t="0" r="0" b="9525"/>
            <wp:docPr id="214164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4453" name="Picture 214164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CBB9" w14:textId="1CB01942" w:rsidR="00F3227F" w:rsidRDefault="00F3227F" w:rsidP="00F3227F">
      <w:pPr>
        <w:pStyle w:val="Heading2"/>
      </w:pPr>
      <w:r>
        <w:t>Q</w:t>
      </w:r>
      <w:r>
        <w:t>uery to add a document to the student’s collection.</w:t>
      </w:r>
    </w:p>
    <w:p w14:paraId="7DDFDF84" w14:textId="0375B4D6" w:rsidR="00F3227F" w:rsidRPr="00F3227F" w:rsidRDefault="00F3227F" w:rsidP="00F3227F">
      <w:r>
        <w:tab/>
        <w:t>Note: I have should used a predetermined house id, I don’t belong to no houses now!</w:t>
      </w:r>
    </w:p>
    <w:p w14:paraId="5D6B690B" w14:textId="77777777" w:rsidR="00F3227F" w:rsidRDefault="00F3227F" w:rsidP="00F3227F"/>
    <w:p w14:paraId="17C2E244" w14:textId="7E2E46FC" w:rsidR="00F3227F" w:rsidRDefault="00F3227F" w:rsidP="00F3227F">
      <w:r>
        <w:rPr>
          <w:noProof/>
        </w:rPr>
        <w:drawing>
          <wp:inline distT="0" distB="0" distL="0" distR="0" wp14:anchorId="506629F5" wp14:editId="62A66081">
            <wp:extent cx="5943600" cy="1436370"/>
            <wp:effectExtent l="0" t="0" r="0" b="0"/>
            <wp:docPr id="1687277355" name="Picture 4" descr="A picture containing text, software, fon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77355" name="Picture 4" descr="A picture containing text, software, font, multimedia softw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700" w14:textId="269D6F6D" w:rsidR="00F3227F" w:rsidRDefault="008D2787" w:rsidP="008D2787">
      <w:pPr>
        <w:pStyle w:val="Heading2"/>
      </w:pPr>
      <w:proofErr w:type="gramStart"/>
      <w:r>
        <w:t>Q</w:t>
      </w:r>
      <w:r>
        <w:t>uery</w:t>
      </w:r>
      <w:proofErr w:type="gramEnd"/>
      <w:r>
        <w:t xml:space="preserve"> to prove the document was added to the user’s collection</w:t>
      </w:r>
      <w:r>
        <w:t>.</w:t>
      </w:r>
    </w:p>
    <w:p w14:paraId="73FAA3F0" w14:textId="3BCF947E" w:rsidR="00435FFC" w:rsidRDefault="00435FFC" w:rsidP="00435FFC">
      <w:r>
        <w:rPr>
          <w:noProof/>
        </w:rPr>
        <w:drawing>
          <wp:anchor distT="0" distB="0" distL="114300" distR="114300" simplePos="0" relativeHeight="251660288" behindDoc="0" locked="0" layoutInCell="1" allowOverlap="1" wp14:anchorId="0D681C05" wp14:editId="2837BC8C">
            <wp:simplePos x="0" y="0"/>
            <wp:positionH relativeFrom="column">
              <wp:posOffset>0</wp:posOffset>
            </wp:positionH>
            <wp:positionV relativeFrom="paragraph">
              <wp:posOffset>638175</wp:posOffset>
            </wp:positionV>
            <wp:extent cx="5943600" cy="4077335"/>
            <wp:effectExtent l="0" t="0" r="0" b="0"/>
            <wp:wrapSquare wrapText="bothSides"/>
            <wp:docPr id="1606169871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69871" name="Picture 7" descr="A screenshot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787">
        <w:rPr>
          <w:noProof/>
        </w:rPr>
        <w:drawing>
          <wp:anchor distT="0" distB="0" distL="114300" distR="114300" simplePos="0" relativeHeight="251658240" behindDoc="0" locked="0" layoutInCell="1" allowOverlap="1" wp14:anchorId="141A1AF5" wp14:editId="04D2B50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10210"/>
            <wp:effectExtent l="0" t="0" r="0" b="8890"/>
            <wp:wrapSquare wrapText="bothSides"/>
            <wp:docPr id="36033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323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787">
        <w:t>Q</w:t>
      </w:r>
      <w:r w:rsidR="008D2787">
        <w:t xml:space="preserve">uery to delete the document </w:t>
      </w:r>
      <w:r w:rsidR="008D2787">
        <w:t>previously</w:t>
      </w:r>
      <w:r w:rsidR="008D2787">
        <w:t xml:space="preserve"> created</w:t>
      </w:r>
      <w:r w:rsidR="008D2787">
        <w:t>.</w:t>
      </w:r>
    </w:p>
    <w:p w14:paraId="258086F5" w14:textId="77777777" w:rsidR="00435FFC" w:rsidRDefault="00435FFC">
      <w:r>
        <w:lastRenderedPageBreak/>
        <w:br w:type="page"/>
      </w:r>
    </w:p>
    <w:p w14:paraId="162F9E10" w14:textId="50713044" w:rsidR="00435FFC" w:rsidRDefault="00435FFC" w:rsidP="00435FF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FB8B1D" wp14:editId="568DF125">
            <wp:simplePos x="0" y="0"/>
            <wp:positionH relativeFrom="column">
              <wp:posOffset>393700</wp:posOffset>
            </wp:positionH>
            <wp:positionV relativeFrom="paragraph">
              <wp:posOffset>0</wp:posOffset>
            </wp:positionV>
            <wp:extent cx="4730750" cy="5033645"/>
            <wp:effectExtent l="0" t="0" r="0" b="0"/>
            <wp:wrapSquare wrapText="bothSides"/>
            <wp:docPr id="498438106" name="Picture 6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8106" name="Picture 6" descr="A screen shot of a computer pro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C22B5" w14:textId="7B59BB51" w:rsidR="008D2787" w:rsidRDefault="008D2787" w:rsidP="008D2787"/>
    <w:p w14:paraId="6A8C92A9" w14:textId="77777777" w:rsidR="00435FFC" w:rsidRDefault="00435FFC" w:rsidP="008D2787">
      <w:pPr>
        <w:pStyle w:val="Heading2"/>
      </w:pPr>
    </w:p>
    <w:p w14:paraId="0599131F" w14:textId="77777777" w:rsidR="00435FFC" w:rsidRDefault="00435FFC" w:rsidP="008D2787">
      <w:pPr>
        <w:pStyle w:val="Heading2"/>
      </w:pPr>
    </w:p>
    <w:p w14:paraId="18CE468F" w14:textId="77777777" w:rsidR="00435FFC" w:rsidRDefault="00435FFC" w:rsidP="008D2787">
      <w:pPr>
        <w:pStyle w:val="Heading2"/>
      </w:pPr>
    </w:p>
    <w:p w14:paraId="07060383" w14:textId="77777777" w:rsidR="00435FFC" w:rsidRDefault="00435FFC" w:rsidP="008D2787">
      <w:pPr>
        <w:pStyle w:val="Heading2"/>
      </w:pPr>
    </w:p>
    <w:p w14:paraId="73D4546A" w14:textId="77777777" w:rsidR="00435FFC" w:rsidRDefault="00435FFC" w:rsidP="008D2787">
      <w:pPr>
        <w:pStyle w:val="Heading2"/>
      </w:pPr>
    </w:p>
    <w:p w14:paraId="1AE9C887" w14:textId="77777777" w:rsidR="00435FFC" w:rsidRDefault="00435FFC" w:rsidP="008D2787">
      <w:pPr>
        <w:pStyle w:val="Heading2"/>
      </w:pPr>
    </w:p>
    <w:p w14:paraId="4B64E0B4" w14:textId="77777777" w:rsidR="00435FFC" w:rsidRDefault="00435FFC" w:rsidP="008D2787">
      <w:pPr>
        <w:pStyle w:val="Heading2"/>
      </w:pPr>
    </w:p>
    <w:p w14:paraId="2EDA7FF1" w14:textId="77777777" w:rsidR="00435FFC" w:rsidRDefault="00435FFC" w:rsidP="008D2787">
      <w:pPr>
        <w:pStyle w:val="Heading2"/>
      </w:pPr>
    </w:p>
    <w:p w14:paraId="185C5CF9" w14:textId="77777777" w:rsidR="00435FFC" w:rsidRDefault="00435FFC" w:rsidP="008D2787">
      <w:pPr>
        <w:pStyle w:val="Heading2"/>
      </w:pPr>
    </w:p>
    <w:p w14:paraId="5D88B222" w14:textId="77777777" w:rsidR="00435FFC" w:rsidRDefault="00435FFC" w:rsidP="008D2787">
      <w:pPr>
        <w:pStyle w:val="Heading2"/>
      </w:pPr>
    </w:p>
    <w:p w14:paraId="4562488A" w14:textId="77777777" w:rsidR="00435FFC" w:rsidRDefault="00435FFC" w:rsidP="008D2787">
      <w:pPr>
        <w:pStyle w:val="Heading2"/>
      </w:pPr>
    </w:p>
    <w:p w14:paraId="3326E4D6" w14:textId="77777777" w:rsidR="00435FFC" w:rsidRDefault="00435FFC" w:rsidP="008D2787">
      <w:pPr>
        <w:pStyle w:val="Heading2"/>
      </w:pPr>
    </w:p>
    <w:p w14:paraId="1E0EAD04" w14:textId="77777777" w:rsidR="00435FFC" w:rsidRDefault="00435FFC" w:rsidP="008D2787">
      <w:pPr>
        <w:pStyle w:val="Heading2"/>
      </w:pPr>
    </w:p>
    <w:p w14:paraId="6AF3687A" w14:textId="77777777" w:rsidR="00435FFC" w:rsidRDefault="00435FFC" w:rsidP="008D2787">
      <w:pPr>
        <w:pStyle w:val="Heading2"/>
      </w:pPr>
    </w:p>
    <w:p w14:paraId="5A05309F" w14:textId="77777777" w:rsidR="00435FFC" w:rsidRDefault="00435FFC" w:rsidP="008D2787">
      <w:pPr>
        <w:pStyle w:val="Heading2"/>
      </w:pPr>
    </w:p>
    <w:p w14:paraId="3E95ACDD" w14:textId="77777777" w:rsidR="00435FFC" w:rsidRDefault="00435FFC" w:rsidP="008D2787">
      <w:pPr>
        <w:pStyle w:val="Heading2"/>
      </w:pPr>
    </w:p>
    <w:p w14:paraId="44CCE488" w14:textId="77777777" w:rsidR="00435FFC" w:rsidRDefault="00435FFC" w:rsidP="008D2787">
      <w:pPr>
        <w:pStyle w:val="Heading2"/>
      </w:pPr>
    </w:p>
    <w:p w14:paraId="483DAB28" w14:textId="77777777" w:rsidR="00435FFC" w:rsidRDefault="00435FFC" w:rsidP="008D2787">
      <w:pPr>
        <w:pStyle w:val="Heading2"/>
      </w:pPr>
    </w:p>
    <w:p w14:paraId="11436DF9" w14:textId="77777777" w:rsidR="00435FFC" w:rsidRDefault="00435FFC" w:rsidP="008D2787">
      <w:pPr>
        <w:pStyle w:val="Heading2"/>
      </w:pPr>
    </w:p>
    <w:p w14:paraId="78CCF4D2" w14:textId="00DBF49A" w:rsidR="008D2787" w:rsidRDefault="008D2787" w:rsidP="008D2787">
      <w:pPr>
        <w:pStyle w:val="Heading2"/>
      </w:pPr>
      <w:r>
        <w:t>Q</w:t>
      </w:r>
      <w:r>
        <w:t xml:space="preserve">uery to prove the document was </w:t>
      </w:r>
      <w:r>
        <w:t>removed</w:t>
      </w:r>
      <w:r>
        <w:t xml:space="preserve"> </w:t>
      </w:r>
      <w:r>
        <w:t>from</w:t>
      </w:r>
      <w:r>
        <w:t xml:space="preserve"> the user’s collection.</w:t>
      </w:r>
    </w:p>
    <w:p w14:paraId="4BC5BFCB" w14:textId="52CE53C9" w:rsidR="008D2787" w:rsidRDefault="008D2787" w:rsidP="008D2787"/>
    <w:p w14:paraId="701FF004" w14:textId="20552C43" w:rsidR="008D2787" w:rsidRDefault="008D2787" w:rsidP="008D2787">
      <w:r>
        <w:rPr>
          <w:noProof/>
        </w:rPr>
        <w:lastRenderedPageBreak/>
        <w:drawing>
          <wp:inline distT="0" distB="0" distL="0" distR="0" wp14:anchorId="7E8FC6A0" wp14:editId="3FCFE297">
            <wp:extent cx="5943600" cy="3869690"/>
            <wp:effectExtent l="0" t="0" r="0" b="0"/>
            <wp:docPr id="2093818122" name="Picture 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18122" name="Picture 8" descr="A screenshot of a computer pro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86AD" w14:textId="6C512A19" w:rsidR="008D2787" w:rsidRDefault="008D2787" w:rsidP="008D2787">
      <w:r>
        <w:rPr>
          <w:noProof/>
        </w:rPr>
        <w:drawing>
          <wp:anchor distT="0" distB="0" distL="114300" distR="114300" simplePos="0" relativeHeight="251661312" behindDoc="0" locked="0" layoutInCell="1" allowOverlap="1" wp14:anchorId="00C8EB56" wp14:editId="368D98A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879725"/>
            <wp:effectExtent l="0" t="0" r="0" b="0"/>
            <wp:wrapSquare wrapText="bothSides"/>
            <wp:docPr id="1623810312" name="Picture 9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10312" name="Picture 9" descr="A picture containing text, screenshot, softwar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8A611" w14:textId="09F24208" w:rsidR="008D2787" w:rsidRDefault="008D2787" w:rsidP="008D2787">
      <w:pPr>
        <w:pStyle w:val="Heading2"/>
      </w:pPr>
      <w:r>
        <w:t>Q</w:t>
      </w:r>
      <w:r>
        <w:t>uery to show a list of students by house</w:t>
      </w:r>
      <w:r>
        <w:t xml:space="preserve"> using $</w:t>
      </w:r>
      <w:proofErr w:type="gramStart"/>
      <w:r>
        <w:t>lookup</w:t>
      </w:r>
      <w:proofErr w:type="gramEnd"/>
    </w:p>
    <w:p w14:paraId="38F28695" w14:textId="7B3322A4" w:rsidR="008D2787" w:rsidRDefault="008D2787">
      <w:r>
        <w:br w:type="page"/>
      </w:r>
    </w:p>
    <w:p w14:paraId="73C4F39F" w14:textId="08AF0A53" w:rsidR="008D2787" w:rsidRDefault="008D2787" w:rsidP="008D278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2BDA15" wp14:editId="2E1953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28010"/>
            <wp:effectExtent l="0" t="0" r="0" b="0"/>
            <wp:wrapSquare wrapText="bothSides"/>
            <wp:docPr id="1176507285" name="Picture 1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07285" name="Picture 10" descr="A screen 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AC09F" w14:textId="5CBFC44C" w:rsidR="008D2787" w:rsidRDefault="008D2787" w:rsidP="008D2787">
      <w:pPr>
        <w:pStyle w:val="Heading2"/>
      </w:pPr>
      <w:r>
        <w:t>Q</w:t>
      </w:r>
      <w:r>
        <w:t>uery to show a list of students for house Gryffindor</w:t>
      </w:r>
      <w:r>
        <w:t xml:space="preserve"> using $lookup and $match.</w:t>
      </w:r>
    </w:p>
    <w:p w14:paraId="07B336D1" w14:textId="77777777" w:rsidR="008D2787" w:rsidRDefault="008D2787" w:rsidP="008D2787"/>
    <w:p w14:paraId="0F57207C" w14:textId="5A6F54BE" w:rsidR="00A26E5A" w:rsidRDefault="00A26E5A" w:rsidP="008D2787">
      <w:r>
        <w:rPr>
          <w:noProof/>
        </w:rPr>
        <w:drawing>
          <wp:anchor distT="0" distB="0" distL="114300" distR="114300" simplePos="0" relativeHeight="251663360" behindDoc="0" locked="0" layoutInCell="1" allowOverlap="1" wp14:anchorId="7C12F26F" wp14:editId="1B011B2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068955"/>
            <wp:effectExtent l="0" t="0" r="0" b="0"/>
            <wp:wrapSquare wrapText="bothSides"/>
            <wp:docPr id="1605333946" name="Picture 1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33946" name="Picture 11" descr="A screen 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D082F" w14:textId="2ACEB84D" w:rsidR="008D2787" w:rsidRPr="008D2787" w:rsidRDefault="00A26E5A" w:rsidP="00A26E5A">
      <w:pPr>
        <w:pStyle w:val="Heading2"/>
      </w:pPr>
      <w:r>
        <w:t>Q</w:t>
      </w:r>
      <w:r>
        <w:t>uery to show a list of students for the Eagle masco</w:t>
      </w:r>
      <w:r>
        <w:t>t using $lookup and $match.</w:t>
      </w:r>
    </w:p>
    <w:sectPr w:rsidR="008D2787" w:rsidRPr="008D278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F9BB" w14:textId="77777777" w:rsidR="00FC1516" w:rsidRDefault="00FC1516" w:rsidP="00212C89">
      <w:pPr>
        <w:spacing w:after="0" w:line="240" w:lineRule="auto"/>
      </w:pPr>
      <w:r>
        <w:separator/>
      </w:r>
    </w:p>
  </w:endnote>
  <w:endnote w:type="continuationSeparator" w:id="0">
    <w:p w14:paraId="1351874B" w14:textId="77777777" w:rsidR="00FC1516" w:rsidRDefault="00FC1516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AE65" w14:textId="77777777" w:rsidR="00FC1516" w:rsidRDefault="00FC1516" w:rsidP="00212C89">
      <w:pPr>
        <w:spacing w:after="0" w:line="240" w:lineRule="auto"/>
      </w:pPr>
      <w:r>
        <w:separator/>
      </w:r>
    </w:p>
  </w:footnote>
  <w:footnote w:type="continuationSeparator" w:id="0">
    <w:p w14:paraId="6ABBADC6" w14:textId="77777777" w:rsidR="00FC1516" w:rsidRDefault="00FC1516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C5C67"/>
    <w:rsid w:val="00153D07"/>
    <w:rsid w:val="001972E9"/>
    <w:rsid w:val="00212C89"/>
    <w:rsid w:val="00227F61"/>
    <w:rsid w:val="00294AD4"/>
    <w:rsid w:val="003C1E85"/>
    <w:rsid w:val="0040568A"/>
    <w:rsid w:val="00435FFC"/>
    <w:rsid w:val="005107E4"/>
    <w:rsid w:val="00550C39"/>
    <w:rsid w:val="00576B3B"/>
    <w:rsid w:val="00623B27"/>
    <w:rsid w:val="00794DAA"/>
    <w:rsid w:val="00896F55"/>
    <w:rsid w:val="008D2787"/>
    <w:rsid w:val="009C6161"/>
    <w:rsid w:val="00A26E5A"/>
    <w:rsid w:val="00AC6259"/>
    <w:rsid w:val="00B90331"/>
    <w:rsid w:val="00DB28A2"/>
    <w:rsid w:val="00E538B0"/>
    <w:rsid w:val="00F3227F"/>
    <w:rsid w:val="00FC1516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6F3A6F81-50A8-4637-858B-219CD2D2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customStyle="1" w:styleId="Heading2Char">
    <w:name w:val="Heading 2 Char"/>
    <w:basedOn w:val="DefaultParagraphFont"/>
    <w:link w:val="Heading2"/>
    <w:uiPriority w:val="9"/>
    <w:rsid w:val="00F32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Aggregation Queries.docx</Template>
  <TotalTime>15</TotalTime>
  <Pages>9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2023-06-28T01:57:00Z</dcterms:created>
  <dcterms:modified xsi:type="dcterms:W3CDTF">2023-06-28T02:08:00Z</dcterms:modified>
</cp:coreProperties>
</file>