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1294E" w14:textId="7A9E6C8F" w:rsidR="003C1E85" w:rsidRDefault="003C1E85"/>
    <w:p w14:paraId="2AB7B04C" w14:textId="63F3214F" w:rsidR="00212C89" w:rsidRDefault="00212C89"/>
    <w:p w14:paraId="0151BB67" w14:textId="378F20E1" w:rsidR="00212C89" w:rsidRDefault="00212C89"/>
    <w:p w14:paraId="08ED3601" w14:textId="0F3D7046" w:rsidR="00212C89" w:rsidRDefault="00212C89"/>
    <w:p w14:paraId="4308F1D7" w14:textId="493298BA" w:rsidR="00212C89" w:rsidRDefault="00212C89"/>
    <w:p w14:paraId="3519E652" w14:textId="3DA5ADF5" w:rsidR="00212C89" w:rsidRDefault="00212C89"/>
    <w:p w14:paraId="180F6580" w14:textId="21B59CA5" w:rsidR="00212C89" w:rsidRDefault="00212C89"/>
    <w:p w14:paraId="4F4721CF" w14:textId="76E8E10E" w:rsidR="00212C89" w:rsidRDefault="00212C89"/>
    <w:p w14:paraId="5F0ED4A3" w14:textId="57006979" w:rsidR="00212C89" w:rsidRDefault="00212C89"/>
    <w:p w14:paraId="45DB3540" w14:textId="0596C07B" w:rsidR="00212C89" w:rsidRDefault="00212C89"/>
    <w:p w14:paraId="0542D947" w14:textId="5745B84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Assignm</w:t>
      </w:r>
      <w:r w:rsidR="005B5396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nt</w:t>
      </w:r>
      <w:r w:rsidRPr="00576F43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 </w:t>
      </w:r>
      <w:r w:rsidR="005B5396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.</w:t>
      </w:r>
      <w:r w:rsidR="005B5396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2</w:t>
      </w:r>
      <w:r w:rsidRPr="00576F43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 –</w:t>
      </w:r>
      <w:r w:rsidRPr="00434A37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 </w:t>
      </w:r>
      <w:r w:rsidR="005B5396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Normalization</w:t>
      </w:r>
    </w:p>
    <w:p w14:paraId="118E96CD" w14:textId="7777777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Patrick Cuauro</w:t>
      </w:r>
    </w:p>
    <w:p w14:paraId="6ED89116" w14:textId="3EAFB1AA" w:rsidR="00212C89" w:rsidRDefault="00212C89"/>
    <w:p w14:paraId="23B372D9" w14:textId="7777777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Bellevue University</w:t>
      </w:r>
    </w:p>
    <w:p w14:paraId="3649AAA0" w14:textId="5AE29E24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WEB </w: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33</w:t>
      </w:r>
      <w:r w:rsidR="0040568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5</w:t>
      </w: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-3</w:t>
      </w:r>
      <w:r w:rsidR="0040568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07O</w:t>
      </w: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 </w:t>
      </w:r>
      <w:r w:rsidR="0040568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Introduction to NoSQL</w:t>
      </w:r>
    </w:p>
    <w:p w14:paraId="43239404" w14:textId="7777777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Professor</w: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 Krasso</w:t>
      </w:r>
    </w:p>
    <w:p w14:paraId="46F239C4" w14:textId="0371BBC4" w:rsidR="00212C89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instrText xml:space="preserve"> DATE \@ "MMMM d, yyyy" </w:instrTex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fldChar w:fldCharType="separate"/>
      </w:r>
      <w:r w:rsidR="005B5396">
        <w:rPr>
          <w:rFonts w:ascii="Times New Roman" w:eastAsia="Times New Roman" w:hAnsi="Times New Roman" w:cs="Times New Roman"/>
          <w:noProof/>
          <w:color w:val="000000"/>
          <w:kern w:val="3"/>
          <w:sz w:val="24"/>
          <w:szCs w:val="24"/>
        </w:rPr>
        <w:t>June 7, 2023</w: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fldChar w:fldCharType="end"/>
      </w:r>
    </w:p>
    <w:p w14:paraId="753F8B64" w14:textId="28BB672B" w:rsidR="005B5396" w:rsidRDefault="005B5396">
      <w:r>
        <w:br w:type="page"/>
      </w:r>
    </w:p>
    <w:p w14:paraId="556CF478" w14:textId="797E9F74" w:rsidR="005B5396" w:rsidRDefault="005B5396" w:rsidP="005B5396">
      <w:pPr>
        <w:pStyle w:val="Heading1"/>
      </w:pPr>
      <w:r>
        <w:lastRenderedPageBreak/>
        <w:t>Node Security</w:t>
      </w:r>
    </w:p>
    <w:p w14:paraId="17F1C540" w14:textId="77777777" w:rsidR="005B5396" w:rsidRDefault="005B5396" w:rsidP="00212C89"/>
    <w:p w14:paraId="38719B43" w14:textId="641359E8" w:rsidR="00212C89" w:rsidRDefault="005B5396" w:rsidP="00212C89">
      <w:r w:rsidRPr="005B5396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30DCFC5" wp14:editId="63E890A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99102" cy="4004521"/>
                <wp:effectExtent l="0" t="0" r="26035" b="15240"/>
                <wp:wrapNone/>
                <wp:docPr id="23" name="Group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96DF2CF3-4E0D-705D-DA22-22F1398213C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9102" cy="4004521"/>
                          <a:chOff x="0" y="0"/>
                          <a:chExt cx="5899102" cy="4004521"/>
                        </a:xfrm>
                      </wpg:grpSpPr>
                      <wps:wsp>
                        <wps:cNvPr id="2026159981" name="Rectangle 2026159981">
                          <a:extLst>
                            <a:ext uri="{FF2B5EF4-FFF2-40B4-BE49-F238E27FC236}">
                              <a16:creationId xmlns:a16="http://schemas.microsoft.com/office/drawing/2014/main" id="{158E07B6-55F0-EDA5-F803-1D4755ADAC11}"/>
                            </a:ext>
                          </a:extLst>
                        </wps:cNvPr>
                        <wps:cNvSpPr/>
                        <wps:spPr>
                          <a:xfrm>
                            <a:off x="1396" y="0"/>
                            <a:ext cx="1520604" cy="31822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49339A" w14:textId="77777777" w:rsidR="005B5396" w:rsidRDefault="005B5396" w:rsidP="005B5396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870016075" name="Rectangle 1870016075">
                          <a:extLst>
                            <a:ext uri="{FF2B5EF4-FFF2-40B4-BE49-F238E27FC236}">
                              <a16:creationId xmlns:a16="http://schemas.microsoft.com/office/drawing/2014/main" id="{1ECA338A-8236-252A-9682-4B05413EB909}"/>
                            </a:ext>
                          </a:extLst>
                        </wps:cNvPr>
                        <wps:cNvSpPr/>
                        <wps:spPr>
                          <a:xfrm>
                            <a:off x="0" y="318225"/>
                            <a:ext cx="1522000" cy="122162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B8F8D0" w14:textId="77777777" w:rsidR="005B5396" w:rsidRDefault="005B5396" w:rsidP="005B539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_id</w:t>
                              </w:r>
                            </w:p>
                            <w:p w14:paraId="3F2E2711" w14:textId="77777777" w:rsidR="005B5396" w:rsidRDefault="005B5396" w:rsidP="005B539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firstName</w:t>
                              </w:r>
                              <w:proofErr w:type="spellEnd"/>
                            </w:p>
                            <w:p w14:paraId="689D9968" w14:textId="77777777" w:rsidR="005B5396" w:rsidRDefault="005B5396" w:rsidP="005B539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lastName</w:t>
                              </w:r>
                              <w:proofErr w:type="spellEnd"/>
                            </w:p>
                            <w:p w14:paraId="011309A5" w14:textId="77777777" w:rsidR="005B5396" w:rsidRDefault="005B5396" w:rsidP="005B539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username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00996849" name="Straight Arrow Connector 900996849">
                          <a:extLst>
                            <a:ext uri="{FF2B5EF4-FFF2-40B4-BE49-F238E27FC236}">
                              <a16:creationId xmlns:a16="http://schemas.microsoft.com/office/drawing/2014/main" id="{1711A0A6-66D1-12DB-0822-21176A5F4676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508040" y="761499"/>
                            <a:ext cx="716123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3144911" name="TextBox 7">
                          <a:extLst>
                            <a:ext uri="{FF2B5EF4-FFF2-40B4-BE49-F238E27FC236}">
                              <a16:creationId xmlns:a16="http://schemas.microsoft.com/office/drawing/2014/main" id="{5428549B-FFD5-2F6D-747A-E11A08BD3C1E}"/>
                            </a:ext>
                          </a:extLst>
                        </wps:cNvPr>
                        <wps:cNvSpPr txBox="1"/>
                        <wps:spPr>
                          <a:xfrm>
                            <a:off x="1679322" y="239754"/>
                            <a:ext cx="29908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23B4764" w14:textId="77777777" w:rsidR="005B5396" w:rsidRDefault="005B5396" w:rsidP="005B539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23411310" name="TextBox 8">
                          <a:extLst>
                            <a:ext uri="{FF2B5EF4-FFF2-40B4-BE49-F238E27FC236}">
                              <a16:creationId xmlns:a16="http://schemas.microsoft.com/office/drawing/2014/main" id="{C2F06D26-3813-BB52-D213-0F386393FFE4}"/>
                            </a:ext>
                          </a:extLst>
                        </wps:cNvPr>
                        <wps:cNvSpPr txBox="1"/>
                        <wps:spPr>
                          <a:xfrm>
                            <a:off x="3884084" y="219634"/>
                            <a:ext cx="33083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0E73772" w14:textId="77777777" w:rsidR="005B5396" w:rsidRDefault="005B5396" w:rsidP="005B539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42201963" name="Flowchart: Decision 2142201963">
                          <a:extLst>
                            <a:ext uri="{FF2B5EF4-FFF2-40B4-BE49-F238E27FC236}">
                              <a16:creationId xmlns:a16="http://schemas.microsoft.com/office/drawing/2014/main" id="{6B7A3A92-0F55-3E1C-F77F-C76B738E6D3C}"/>
                            </a:ext>
                          </a:extLst>
                        </wps:cNvPr>
                        <wps:cNvSpPr/>
                        <wps:spPr>
                          <a:xfrm>
                            <a:off x="2212733" y="386214"/>
                            <a:ext cx="1440180" cy="750570"/>
                          </a:xfrm>
                          <a:prstGeom prst="flowChartDecision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14E526" w14:textId="77777777" w:rsidR="005B5396" w:rsidRDefault="005B5396" w:rsidP="005B5396">
                              <w:pPr>
                                <w:spacing w:line="256" w:lineRule="auto"/>
                                <w:jc w:val="center"/>
                                <w:rPr>
                                  <w:rFonts w:eastAsia="Calibri" w:hAnsi="Calibri"/>
                                  <w:color w:val="000000"/>
                                  <w:kern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</w:rPr>
                                <w:t>Has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2084734" name="Straight Arrow Connector 1742084734">
                          <a:extLst>
                            <a:ext uri="{FF2B5EF4-FFF2-40B4-BE49-F238E27FC236}">
                              <a16:creationId xmlns:a16="http://schemas.microsoft.com/office/drawing/2014/main" id="{0D4F4523-BE85-C469-313A-6F7BEF90405E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652913" y="761499"/>
                            <a:ext cx="716123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485465" name="Rectangle 136485465">
                          <a:extLst>
                            <a:ext uri="{FF2B5EF4-FFF2-40B4-BE49-F238E27FC236}">
                              <a16:creationId xmlns:a16="http://schemas.microsoft.com/office/drawing/2014/main" id="{B4A869AA-CC02-FF69-C61A-7675E2993CC1}"/>
                            </a:ext>
                          </a:extLst>
                        </wps:cNvPr>
                        <wps:cNvSpPr/>
                        <wps:spPr>
                          <a:xfrm>
                            <a:off x="4378498" y="0"/>
                            <a:ext cx="1520604" cy="31822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9BF590" w14:textId="77777777" w:rsidR="005B5396" w:rsidRDefault="005B5396" w:rsidP="005B5396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ROLE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63639372" name="Rectangle 1263639372">
                          <a:extLst>
                            <a:ext uri="{FF2B5EF4-FFF2-40B4-BE49-F238E27FC236}">
                              <a16:creationId xmlns:a16="http://schemas.microsoft.com/office/drawing/2014/main" id="{B9396B94-8019-EA00-C7D2-7341F5507379}"/>
                            </a:ext>
                          </a:extLst>
                        </wps:cNvPr>
                        <wps:cNvSpPr/>
                        <wps:spPr>
                          <a:xfrm>
                            <a:off x="4377102" y="318225"/>
                            <a:ext cx="1522000" cy="122162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09C1B2" w14:textId="77777777" w:rsidR="005B5396" w:rsidRDefault="005B5396" w:rsidP="005B539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_id</w:t>
                              </w:r>
                            </w:p>
                            <w:p w14:paraId="4E58BAA8" w14:textId="77777777" w:rsidR="005B5396" w:rsidRDefault="005B5396" w:rsidP="005B539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84009532" name="Rectangle 1084009532">
                          <a:extLst>
                            <a:ext uri="{FF2B5EF4-FFF2-40B4-BE49-F238E27FC236}">
                              <a16:creationId xmlns:a16="http://schemas.microsoft.com/office/drawing/2014/main" id="{CD00F13F-BE61-01FC-E943-2EE01B2F93AD}"/>
                            </a:ext>
                          </a:extLst>
                        </wps:cNvPr>
                        <wps:cNvSpPr/>
                        <wps:spPr>
                          <a:xfrm>
                            <a:off x="1396" y="2464676"/>
                            <a:ext cx="1520604" cy="31822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D272AB" w14:textId="77777777" w:rsidR="005B5396" w:rsidRDefault="005B5396" w:rsidP="005B5396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ROLE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852747904" name="Rectangle 1852747904">
                          <a:extLst>
                            <a:ext uri="{FF2B5EF4-FFF2-40B4-BE49-F238E27FC236}">
                              <a16:creationId xmlns:a16="http://schemas.microsoft.com/office/drawing/2014/main" id="{A602F5DF-AE1D-A8A8-6460-A7FBF57F02D0}"/>
                            </a:ext>
                          </a:extLst>
                        </wps:cNvPr>
                        <wps:cNvSpPr/>
                        <wps:spPr>
                          <a:xfrm>
                            <a:off x="0" y="2782901"/>
                            <a:ext cx="1522000" cy="122162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C2D548" w14:textId="77777777" w:rsidR="005B5396" w:rsidRDefault="005B5396" w:rsidP="005B539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_id</w:t>
                              </w:r>
                            </w:p>
                            <w:p w14:paraId="367D17CE" w14:textId="77777777" w:rsidR="005B5396" w:rsidRDefault="005B5396" w:rsidP="005B539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029040385" name="Straight Arrow Connector 2029040385">
                          <a:extLst>
                            <a:ext uri="{FF2B5EF4-FFF2-40B4-BE49-F238E27FC236}">
                              <a16:creationId xmlns:a16="http://schemas.microsoft.com/office/drawing/2014/main" id="{AB1E77F9-4EBE-8868-6A04-5599DC82342F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508040" y="3226175"/>
                            <a:ext cx="716123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3658694" name="TextBox 16">
                          <a:extLst>
                            <a:ext uri="{FF2B5EF4-FFF2-40B4-BE49-F238E27FC236}">
                              <a16:creationId xmlns:a16="http://schemas.microsoft.com/office/drawing/2014/main" id="{41B59011-C824-6401-83B3-1618D405D636}"/>
                            </a:ext>
                          </a:extLst>
                        </wps:cNvPr>
                        <wps:cNvSpPr txBox="1"/>
                        <wps:spPr>
                          <a:xfrm>
                            <a:off x="1679322" y="2704301"/>
                            <a:ext cx="29908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EFE4E63" w14:textId="77777777" w:rsidR="005B5396" w:rsidRDefault="005B5396" w:rsidP="005B539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96179589" name="TextBox 17">
                          <a:extLst>
                            <a:ext uri="{FF2B5EF4-FFF2-40B4-BE49-F238E27FC236}">
                              <a16:creationId xmlns:a16="http://schemas.microsoft.com/office/drawing/2014/main" id="{1D76AB4A-7128-6166-7D38-B2679C8A235F}"/>
                            </a:ext>
                          </a:extLst>
                        </wps:cNvPr>
                        <wps:cNvSpPr txBox="1"/>
                        <wps:spPr>
                          <a:xfrm>
                            <a:off x="3884084" y="2684181"/>
                            <a:ext cx="33083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1985A5" w14:textId="77777777" w:rsidR="005B5396" w:rsidRDefault="005B5396" w:rsidP="005B539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93187383" name="Flowchart: Decision 793187383">
                          <a:extLst>
                            <a:ext uri="{FF2B5EF4-FFF2-40B4-BE49-F238E27FC236}">
                              <a16:creationId xmlns:a16="http://schemas.microsoft.com/office/drawing/2014/main" id="{D84AD309-39F7-D73B-18D9-74F295D15DF8}"/>
                            </a:ext>
                          </a:extLst>
                        </wps:cNvPr>
                        <wps:cNvSpPr/>
                        <wps:spPr>
                          <a:xfrm>
                            <a:off x="2212733" y="2850890"/>
                            <a:ext cx="1440180" cy="750570"/>
                          </a:xfrm>
                          <a:prstGeom prst="flowChartDecision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504236" w14:textId="77777777" w:rsidR="005B5396" w:rsidRDefault="005B5396" w:rsidP="005B5396">
                              <w:pPr>
                                <w:spacing w:line="256" w:lineRule="auto"/>
                                <w:jc w:val="center"/>
                                <w:rPr>
                                  <w:rFonts w:eastAsia="Calibri" w:hAnsi="Calibri"/>
                                  <w:color w:val="000000"/>
                                  <w:kern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</w:rPr>
                                <w:t>Has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4828586" name="Straight Arrow Connector 854828586">
                          <a:extLst>
                            <a:ext uri="{FF2B5EF4-FFF2-40B4-BE49-F238E27FC236}">
                              <a16:creationId xmlns:a16="http://schemas.microsoft.com/office/drawing/2014/main" id="{B80E8126-49CE-E0CE-DF5A-FEDAEE241F5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652913" y="3226175"/>
                            <a:ext cx="716123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0822997" name="Rectangle 700822997">
                          <a:extLst>
                            <a:ext uri="{FF2B5EF4-FFF2-40B4-BE49-F238E27FC236}">
                              <a16:creationId xmlns:a16="http://schemas.microsoft.com/office/drawing/2014/main" id="{A84C65C6-A80C-F870-CC7A-3BD37B129435}"/>
                            </a:ext>
                          </a:extLst>
                        </wps:cNvPr>
                        <wps:cNvSpPr/>
                        <wps:spPr>
                          <a:xfrm>
                            <a:off x="4378498" y="2464676"/>
                            <a:ext cx="1520604" cy="31822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D0A99A" w14:textId="77777777" w:rsidR="005B5396" w:rsidRDefault="005B5396" w:rsidP="005B5396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PERMISSION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9478879" name="Rectangle 69478879">
                          <a:extLst>
                            <a:ext uri="{FF2B5EF4-FFF2-40B4-BE49-F238E27FC236}">
                              <a16:creationId xmlns:a16="http://schemas.microsoft.com/office/drawing/2014/main" id="{C918F0D4-492F-C567-384F-0EA1FEBB2C27}"/>
                            </a:ext>
                          </a:extLst>
                        </wps:cNvPr>
                        <wps:cNvSpPr/>
                        <wps:spPr>
                          <a:xfrm>
                            <a:off x="4377102" y="2782901"/>
                            <a:ext cx="1522000" cy="122162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E07322" w14:textId="77777777" w:rsidR="005B5396" w:rsidRDefault="005B5396" w:rsidP="005B539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_id</w:t>
                              </w:r>
                            </w:p>
                            <w:p w14:paraId="3EADC45B" w14:textId="77777777" w:rsidR="005B5396" w:rsidRDefault="005B5396" w:rsidP="005B539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0DCFC5" id="Group 22" o:spid="_x0000_s1026" style="position:absolute;margin-left:0;margin-top:0;width:464.5pt;height:315.3pt;z-index:251659264" coordsize="58991,40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">
                <v:rect id="Rectangle 2026159981" o:spid="_x0000_s1027" style="position:absolute;left:13;width:15207;height:3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" filled="f" strokecolor="black [3213]" strokeweight="2pt">
                  <v:textbox>
                    <w:txbxContent>
                      <w:p w14:paraId="6A49339A" w14:textId="77777777" w:rsidR="005B5396" w:rsidRDefault="005B5396" w:rsidP="005B5396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USER</w:t>
                        </w:r>
                      </w:p>
                    </w:txbxContent>
                  </v:textbox>
                </v:rect>
                <v:rect id="Rectangle 1870016075" o:spid="_x0000_s1028" style="position:absolute;top:3182;width:15220;height:12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" filled="f" strokecolor="black [3213]" strokeweight="2pt">
                  <v:textbox>
                    <w:txbxContent>
                      <w:p w14:paraId="5CB8F8D0" w14:textId="77777777" w:rsidR="005B5396" w:rsidRDefault="005B5396" w:rsidP="005B539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_id</w:t>
                        </w:r>
                      </w:p>
                      <w:p w14:paraId="3F2E2711" w14:textId="77777777" w:rsidR="005B5396" w:rsidRDefault="005B5396" w:rsidP="005B5396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firstName</w:t>
                        </w:r>
                        <w:proofErr w:type="spellEnd"/>
                      </w:p>
                      <w:p w14:paraId="689D9968" w14:textId="77777777" w:rsidR="005B5396" w:rsidRDefault="005B5396" w:rsidP="005B5396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lastName</w:t>
                        </w:r>
                        <w:proofErr w:type="spellEnd"/>
                      </w:p>
                      <w:p w14:paraId="011309A5" w14:textId="77777777" w:rsidR="005B5396" w:rsidRDefault="005B5396" w:rsidP="005B5396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username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00996849" o:spid="_x0000_s1029" type="#_x0000_t32" style="position:absolute;left:15080;top:7614;width:71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" strokecolor="black [3213]" strokeweight="2pt">
                  <v:stroke endarrow="block" joinstyle="miter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16793;top:2397;width:2991;height:49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" filled="f" stroked="f">
                  <v:textbox style="mso-fit-shape-to-text:t">
                    <w:txbxContent>
                      <w:p w14:paraId="223B4764" w14:textId="77777777" w:rsidR="005B5396" w:rsidRDefault="005B5396" w:rsidP="005B539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TextBox 8" o:spid="_x0000_s1031" type="#_x0000_t202" style="position:absolute;left:38840;top:2196;width:3309;height:49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" filled="f" stroked="f">
                  <v:textbox style="mso-fit-shape-to-text:t">
                    <w:txbxContent>
                      <w:p w14:paraId="30E73772" w14:textId="77777777" w:rsidR="005B5396" w:rsidRDefault="005B5396" w:rsidP="005B539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N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142201963" o:spid="_x0000_s1032" type="#_x0000_t110" style="position:absolute;left:22127;top:3862;width:14402;height:7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" filled="f" strokecolor="black [3213]" strokeweight="2pt">
                  <v:textbox>
                    <w:txbxContent>
                      <w:p w14:paraId="0414E526" w14:textId="77777777" w:rsidR="005B5396" w:rsidRDefault="005B5396" w:rsidP="005B5396">
                        <w:pPr>
                          <w:spacing w:line="256" w:lineRule="auto"/>
                          <w:jc w:val="center"/>
                          <w:rPr>
                            <w:rFonts w:eastAsia="Calibri" w:hAnsi="Calibri"/>
                            <w:color w:val="000000"/>
                            <w:kern w:val="24"/>
                          </w:rPr>
                        </w:pPr>
                        <w:r>
                          <w:rPr>
                            <w:rFonts w:eastAsia="Calibri" w:hAnsi="Calibri"/>
                            <w:color w:val="000000"/>
                            <w:kern w:val="24"/>
                          </w:rPr>
                          <w:t>Has</w:t>
                        </w:r>
                      </w:p>
                    </w:txbxContent>
                  </v:textbox>
                </v:shape>
                <v:shape id="Straight Arrow Connector 1742084734" o:spid="_x0000_s1033" type="#_x0000_t32" style="position:absolute;left:36529;top:7614;width:71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" strokecolor="black [3213]" strokeweight="2pt">
                  <v:stroke endarrow="block" joinstyle="miter"/>
                  <o:lock v:ext="edit" shapetype="f"/>
                </v:shape>
                <v:rect id="Rectangle 136485465" o:spid="_x0000_s1034" style="position:absolute;left:43784;width:15207;height:3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" filled="f" strokecolor="black [3213]" strokeweight="2pt">
                  <v:textbox>
                    <w:txbxContent>
                      <w:p w14:paraId="289BF590" w14:textId="77777777" w:rsidR="005B5396" w:rsidRDefault="005B5396" w:rsidP="005B5396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ROLE</w:t>
                        </w:r>
                      </w:p>
                    </w:txbxContent>
                  </v:textbox>
                </v:rect>
                <v:rect id="Rectangle 1263639372" o:spid="_x0000_s1035" style="position:absolute;left:43771;top:3182;width:15220;height:12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" filled="f" strokecolor="black [3213]" strokeweight="2pt">
                  <v:textbox>
                    <w:txbxContent>
                      <w:p w14:paraId="6109C1B2" w14:textId="77777777" w:rsidR="005B5396" w:rsidRDefault="005B5396" w:rsidP="005B539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_id</w:t>
                        </w:r>
                      </w:p>
                      <w:p w14:paraId="4E58BAA8" w14:textId="77777777" w:rsidR="005B5396" w:rsidRDefault="005B5396" w:rsidP="005B5396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name</w:t>
                        </w:r>
                      </w:p>
                    </w:txbxContent>
                  </v:textbox>
                </v:rect>
                <v:rect id="Rectangle 1084009532" o:spid="_x0000_s1036" style="position:absolute;left:13;top:24646;width:15207;height:31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" filled="f" strokecolor="black [3213]" strokeweight="2pt">
                  <v:textbox>
                    <w:txbxContent>
                      <w:p w14:paraId="6AD272AB" w14:textId="77777777" w:rsidR="005B5396" w:rsidRDefault="005B5396" w:rsidP="005B5396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ROLE</w:t>
                        </w:r>
                      </w:p>
                    </w:txbxContent>
                  </v:textbox>
                </v:rect>
                <v:rect id="Rectangle 1852747904" o:spid="_x0000_s1037" style="position:absolute;top:27829;width:15220;height:12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" filled="f" strokecolor="black [3213]" strokeweight="2pt">
                  <v:textbox>
                    <w:txbxContent>
                      <w:p w14:paraId="7DC2D548" w14:textId="77777777" w:rsidR="005B5396" w:rsidRDefault="005B5396" w:rsidP="005B539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_id</w:t>
                        </w:r>
                      </w:p>
                      <w:p w14:paraId="367D17CE" w14:textId="77777777" w:rsidR="005B5396" w:rsidRDefault="005B5396" w:rsidP="005B5396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name</w:t>
                        </w:r>
                      </w:p>
                    </w:txbxContent>
                  </v:textbox>
                </v:rect>
                <v:shape id="Straight Arrow Connector 2029040385" o:spid="_x0000_s1038" type="#_x0000_t32" style="position:absolute;left:15080;top:32261;width:71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" strokecolor="black [3213]" strokeweight="2pt">
                  <v:stroke endarrow="block" joinstyle="miter"/>
                  <o:lock v:ext="edit" shapetype="f"/>
                </v:shape>
                <v:shape id="TextBox 16" o:spid="_x0000_s1039" type="#_x0000_t202" style="position:absolute;left:16793;top:27043;width:2991;height:49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" filled="f" stroked="f">
                  <v:textbox style="mso-fit-shape-to-text:t">
                    <w:txbxContent>
                      <w:p w14:paraId="3EFE4E63" w14:textId="77777777" w:rsidR="005B5396" w:rsidRDefault="005B5396" w:rsidP="005B539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TextBox 17" o:spid="_x0000_s1040" type="#_x0000_t202" style="position:absolute;left:38840;top:26841;width:3309;height:49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" filled="f" stroked="f">
                  <v:textbox style="mso-fit-shape-to-text:t">
                    <w:txbxContent>
                      <w:p w14:paraId="771985A5" w14:textId="77777777" w:rsidR="005B5396" w:rsidRDefault="005B5396" w:rsidP="005B539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N</w:t>
                        </w:r>
                      </w:p>
                    </w:txbxContent>
                  </v:textbox>
                </v:shape>
                <v:shape id="Flowchart: Decision 793187383" o:spid="_x0000_s1041" type="#_x0000_t110" style="position:absolute;left:22127;top:28508;width:14402;height:7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" filled="f" strokecolor="black [3213]" strokeweight="2pt">
                  <v:textbox>
                    <w:txbxContent>
                      <w:p w14:paraId="23504236" w14:textId="77777777" w:rsidR="005B5396" w:rsidRDefault="005B5396" w:rsidP="005B5396">
                        <w:pPr>
                          <w:spacing w:line="256" w:lineRule="auto"/>
                          <w:jc w:val="center"/>
                          <w:rPr>
                            <w:rFonts w:eastAsia="Calibri" w:hAnsi="Calibri"/>
                            <w:color w:val="000000"/>
                            <w:kern w:val="24"/>
                          </w:rPr>
                        </w:pPr>
                        <w:r>
                          <w:rPr>
                            <w:rFonts w:eastAsia="Calibri" w:hAnsi="Calibri"/>
                            <w:color w:val="000000"/>
                            <w:kern w:val="24"/>
                          </w:rPr>
                          <w:t>Has</w:t>
                        </w:r>
                      </w:p>
                    </w:txbxContent>
                  </v:textbox>
                </v:shape>
                <v:shape id="Straight Arrow Connector 854828586" o:spid="_x0000_s1042" type="#_x0000_t32" style="position:absolute;left:36529;top:32261;width:71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" strokecolor="black [3213]" strokeweight="2pt">
                  <v:stroke endarrow="block" joinstyle="miter"/>
                  <o:lock v:ext="edit" shapetype="f"/>
                </v:shape>
                <v:rect id="Rectangle 700822997" o:spid="_x0000_s1043" style="position:absolute;left:43784;top:24646;width:15207;height:31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" filled="f" strokecolor="black [3213]" strokeweight="2pt">
                  <v:textbox>
                    <w:txbxContent>
                      <w:p w14:paraId="44D0A99A" w14:textId="77777777" w:rsidR="005B5396" w:rsidRDefault="005B5396" w:rsidP="005B5396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PERMISSION</w:t>
                        </w:r>
                      </w:p>
                    </w:txbxContent>
                  </v:textbox>
                </v:rect>
                <v:rect id="Rectangle 69478879" o:spid="_x0000_s1044" style="position:absolute;left:43771;top:27829;width:15220;height:12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" filled="f" strokecolor="black [3213]" strokeweight="2pt">
                  <v:textbox>
                    <w:txbxContent>
                      <w:p w14:paraId="75E07322" w14:textId="77777777" w:rsidR="005B5396" w:rsidRDefault="005B5396" w:rsidP="005B539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_id</w:t>
                        </w:r>
                      </w:p>
                      <w:p w14:paraId="3EADC45B" w14:textId="77777777" w:rsidR="005B5396" w:rsidRDefault="005B5396" w:rsidP="005B5396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name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D8B016D" w14:textId="77777777" w:rsidR="005B5396" w:rsidRPr="005B5396" w:rsidRDefault="005B5396" w:rsidP="005B5396"/>
    <w:p w14:paraId="0B199049" w14:textId="77777777" w:rsidR="005B5396" w:rsidRPr="005B5396" w:rsidRDefault="005B5396" w:rsidP="005B5396"/>
    <w:p w14:paraId="7B043350" w14:textId="77777777" w:rsidR="005B5396" w:rsidRPr="005B5396" w:rsidRDefault="005B5396" w:rsidP="005B5396"/>
    <w:p w14:paraId="6783613D" w14:textId="77777777" w:rsidR="005B5396" w:rsidRPr="005B5396" w:rsidRDefault="005B5396" w:rsidP="005B5396"/>
    <w:p w14:paraId="5CB29BF1" w14:textId="77777777" w:rsidR="005B5396" w:rsidRPr="005B5396" w:rsidRDefault="005B5396" w:rsidP="005B5396"/>
    <w:p w14:paraId="0CFD5C30" w14:textId="77777777" w:rsidR="005B5396" w:rsidRPr="005B5396" w:rsidRDefault="005B5396" w:rsidP="005B5396"/>
    <w:p w14:paraId="4C56CD6F" w14:textId="77777777" w:rsidR="005B5396" w:rsidRPr="005B5396" w:rsidRDefault="005B5396" w:rsidP="005B5396"/>
    <w:p w14:paraId="4E019A4F" w14:textId="77777777" w:rsidR="005B5396" w:rsidRPr="005B5396" w:rsidRDefault="005B5396" w:rsidP="005B5396"/>
    <w:p w14:paraId="71109B18" w14:textId="77777777" w:rsidR="005B5396" w:rsidRPr="005B5396" w:rsidRDefault="005B5396" w:rsidP="005B5396"/>
    <w:p w14:paraId="149C1658" w14:textId="77777777" w:rsidR="005B5396" w:rsidRPr="005B5396" w:rsidRDefault="005B5396" w:rsidP="005B5396"/>
    <w:p w14:paraId="24389397" w14:textId="77777777" w:rsidR="005B5396" w:rsidRPr="005B5396" w:rsidRDefault="005B5396" w:rsidP="005B5396"/>
    <w:p w14:paraId="1B672EDE" w14:textId="77777777" w:rsidR="005B5396" w:rsidRPr="005B5396" w:rsidRDefault="005B5396" w:rsidP="005B5396"/>
    <w:p w14:paraId="51C16575" w14:textId="77777777" w:rsidR="005B5396" w:rsidRPr="005B5396" w:rsidRDefault="005B5396" w:rsidP="005B5396"/>
    <w:p w14:paraId="4DF027EC" w14:textId="77777777" w:rsidR="005B5396" w:rsidRPr="005B5396" w:rsidRDefault="005B5396" w:rsidP="005B5396"/>
    <w:p w14:paraId="3A139F9F" w14:textId="77777777" w:rsidR="005B5396" w:rsidRDefault="005B5396" w:rsidP="005B5396"/>
    <w:p w14:paraId="1C889CCE" w14:textId="3FF452EB" w:rsidR="005B5396" w:rsidRDefault="005B5396">
      <w:r>
        <w:br w:type="page"/>
      </w:r>
    </w:p>
    <w:p w14:paraId="1B1DD12C" w14:textId="2BECE87A" w:rsidR="005B5396" w:rsidRDefault="005B5396" w:rsidP="005B5396">
      <w:r w:rsidRPr="005B5396">
        <w:lastRenderedPageBreak/>
        <w:drawing>
          <wp:inline distT="0" distB="0" distL="0" distR="0" wp14:anchorId="3A9F6657" wp14:editId="1025DF2A">
            <wp:extent cx="3162574" cy="6073666"/>
            <wp:effectExtent l="0" t="0" r="0" b="3810"/>
            <wp:docPr id="534386362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386362" name="Picture 1" descr="A screen shot of a computer program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607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15C0F" w14:textId="77777777" w:rsidR="005B5396" w:rsidRDefault="005B5396" w:rsidP="005B5396"/>
    <w:p w14:paraId="596604BB" w14:textId="39D06E73" w:rsidR="005B5396" w:rsidRDefault="005B5396">
      <w:r>
        <w:br w:type="page"/>
      </w:r>
    </w:p>
    <w:p w14:paraId="5C284132" w14:textId="494F4D3C" w:rsidR="0038245A" w:rsidRDefault="0038245A" w:rsidP="0038245A">
      <w:pPr>
        <w:pStyle w:val="Heading1"/>
      </w:pPr>
      <w:r w:rsidRPr="0038245A">
        <w:lastRenderedPageBreak/>
        <w:t xml:space="preserve">Node </w:t>
      </w:r>
      <w:r>
        <w:t>Book Co</w:t>
      </w:r>
    </w:p>
    <w:p w14:paraId="0C29F691" w14:textId="656483FC" w:rsidR="005B5396" w:rsidRDefault="0038245A" w:rsidP="005B5396">
      <w:r w:rsidRPr="0038245A"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54B86EE" wp14:editId="34821BF8">
                <wp:simplePos x="0" y="0"/>
                <wp:positionH relativeFrom="column">
                  <wp:posOffset>0</wp:posOffset>
                </wp:positionH>
                <wp:positionV relativeFrom="paragraph">
                  <wp:posOffset>239741</wp:posOffset>
                </wp:positionV>
                <wp:extent cx="5899102" cy="4004521"/>
                <wp:effectExtent l="0" t="0" r="26035" b="15240"/>
                <wp:wrapNone/>
                <wp:docPr id="402468133" name="Group 2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9102" cy="4004521"/>
                          <a:chOff x="0" y="0"/>
                          <a:chExt cx="5899102" cy="4004521"/>
                        </a:xfrm>
                      </wpg:grpSpPr>
                      <wps:wsp>
                        <wps:cNvPr id="622606596" name="Rectangle 622606596"/>
                        <wps:cNvSpPr/>
                        <wps:spPr>
                          <a:xfrm>
                            <a:off x="1396" y="0"/>
                            <a:ext cx="1520604" cy="31822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F3BD36" w14:textId="77777777" w:rsidR="0038245A" w:rsidRDefault="0038245A" w:rsidP="0038245A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PUBLISHER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58670757" name="Rectangle 558670757"/>
                        <wps:cNvSpPr/>
                        <wps:spPr>
                          <a:xfrm>
                            <a:off x="0" y="318225"/>
                            <a:ext cx="1522000" cy="122162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C41C87" w14:textId="77777777" w:rsidR="0038245A" w:rsidRDefault="0038245A" w:rsidP="0038245A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_id</w:t>
                              </w:r>
                            </w:p>
                            <w:p w14:paraId="33874082" w14:textId="77777777" w:rsidR="0038245A" w:rsidRDefault="0038245A" w:rsidP="0038245A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publisherName</w:t>
                              </w:r>
                              <w:proofErr w:type="spellEnd"/>
                            </w:p>
                            <w:p w14:paraId="66C2906B" w14:textId="77777777" w:rsidR="0038245A" w:rsidRDefault="0038245A" w:rsidP="0038245A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publisherCode</w:t>
                              </w:r>
                              <w:proofErr w:type="spellEnd"/>
                            </w:p>
                            <w:p w14:paraId="512B46DD" w14:textId="77777777" w:rsidR="0038245A" w:rsidRDefault="0038245A" w:rsidP="0038245A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publisherAddress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73918864" name="Straight Arrow Connector 673918864"/>
                        <wps:cNvCnPr>
                          <a:cxnSpLocks/>
                        </wps:cNvCnPr>
                        <wps:spPr>
                          <a:xfrm>
                            <a:off x="1508040" y="761499"/>
                            <a:ext cx="716123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0181417" name="TextBox 7"/>
                        <wps:cNvSpPr txBox="1"/>
                        <wps:spPr>
                          <a:xfrm>
                            <a:off x="1679322" y="239754"/>
                            <a:ext cx="29908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8F7005D" w14:textId="77777777" w:rsidR="0038245A" w:rsidRDefault="0038245A" w:rsidP="0038245A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56953929" name="TextBox 8"/>
                        <wps:cNvSpPr txBox="1"/>
                        <wps:spPr>
                          <a:xfrm>
                            <a:off x="3884084" y="219634"/>
                            <a:ext cx="33083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EC23D8A" w14:textId="77777777" w:rsidR="0038245A" w:rsidRDefault="0038245A" w:rsidP="0038245A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92510194" name="Flowchart: Decision 792510194"/>
                        <wps:cNvSpPr/>
                        <wps:spPr>
                          <a:xfrm>
                            <a:off x="2212733" y="386214"/>
                            <a:ext cx="1440180" cy="750570"/>
                          </a:xfrm>
                          <a:prstGeom prst="flowChartDecision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9AC5A4" w14:textId="77777777" w:rsidR="0038245A" w:rsidRDefault="0038245A" w:rsidP="0038245A">
                              <w:pPr>
                                <w:spacing w:line="256" w:lineRule="auto"/>
                                <w:jc w:val="center"/>
                                <w:rPr>
                                  <w:rFonts w:eastAsia="Calibri" w:hAnsi="Calibri"/>
                                  <w:color w:val="000000"/>
                                  <w:kern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</w:rPr>
                                <w:t>Has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4200862" name="Straight Arrow Connector 1934200862"/>
                        <wps:cNvCnPr>
                          <a:cxnSpLocks/>
                        </wps:cNvCnPr>
                        <wps:spPr>
                          <a:xfrm>
                            <a:off x="3652913" y="761499"/>
                            <a:ext cx="716123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898771" name="Rectangle 601898771"/>
                        <wps:cNvSpPr/>
                        <wps:spPr>
                          <a:xfrm>
                            <a:off x="4378498" y="0"/>
                            <a:ext cx="1520604" cy="31822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2BFA44" w14:textId="77777777" w:rsidR="0038245A" w:rsidRDefault="0038245A" w:rsidP="0038245A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BOOK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31713188" name="Rectangle 1231713188"/>
                        <wps:cNvSpPr/>
                        <wps:spPr>
                          <a:xfrm>
                            <a:off x="4377102" y="318225"/>
                            <a:ext cx="1522000" cy="122162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6F87B6" w14:textId="77777777" w:rsidR="0038245A" w:rsidRDefault="0038245A" w:rsidP="0038245A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_id</w:t>
                              </w:r>
                            </w:p>
                            <w:p w14:paraId="66B61646" w14:textId="77777777" w:rsidR="0038245A" w:rsidRDefault="0038245A" w:rsidP="0038245A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bookIsbn</w:t>
                              </w:r>
                              <w:proofErr w:type="spellEnd"/>
                            </w:p>
                            <w:p w14:paraId="72816E5E" w14:textId="77777777" w:rsidR="0038245A" w:rsidRDefault="0038245A" w:rsidP="0038245A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bookName</w:t>
                              </w:r>
                              <w:proofErr w:type="spellEnd"/>
                            </w:p>
                            <w:p w14:paraId="6A73FE69" w14:textId="77777777" w:rsidR="0038245A" w:rsidRDefault="0038245A" w:rsidP="0038245A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bookPrice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89255076" name="Rectangle 1489255076"/>
                        <wps:cNvSpPr/>
                        <wps:spPr>
                          <a:xfrm>
                            <a:off x="1396" y="2464676"/>
                            <a:ext cx="1520604" cy="31822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10A1BE" w14:textId="77777777" w:rsidR="0038245A" w:rsidRDefault="0038245A" w:rsidP="0038245A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BOOK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99078015" name="Rectangle 999078015"/>
                        <wps:cNvSpPr/>
                        <wps:spPr>
                          <a:xfrm>
                            <a:off x="0" y="2782901"/>
                            <a:ext cx="1522000" cy="122162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BA6FD2" w14:textId="77777777" w:rsidR="0038245A" w:rsidRDefault="0038245A" w:rsidP="0038245A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_id</w:t>
                              </w:r>
                            </w:p>
                            <w:p w14:paraId="4F6096F8" w14:textId="77777777" w:rsidR="0038245A" w:rsidRDefault="0038245A" w:rsidP="0038245A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bookIsbn</w:t>
                              </w:r>
                              <w:proofErr w:type="spellEnd"/>
                            </w:p>
                            <w:p w14:paraId="478C841B" w14:textId="77777777" w:rsidR="0038245A" w:rsidRDefault="0038245A" w:rsidP="0038245A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bookName</w:t>
                              </w:r>
                              <w:proofErr w:type="spellEnd"/>
                            </w:p>
                            <w:p w14:paraId="74B4DBBE" w14:textId="77777777" w:rsidR="0038245A" w:rsidRDefault="0038245A" w:rsidP="0038245A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bookPrice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25159112" name="Straight Arrow Connector 1425159112"/>
                        <wps:cNvCnPr>
                          <a:cxnSpLocks/>
                        </wps:cNvCnPr>
                        <wps:spPr>
                          <a:xfrm>
                            <a:off x="1508040" y="3226175"/>
                            <a:ext cx="716123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8148889" name="TextBox 16"/>
                        <wps:cNvSpPr txBox="1"/>
                        <wps:spPr>
                          <a:xfrm>
                            <a:off x="1679322" y="2704301"/>
                            <a:ext cx="29908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D10934D" w14:textId="77777777" w:rsidR="0038245A" w:rsidRDefault="0038245A" w:rsidP="0038245A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41633996" name="TextBox 17"/>
                        <wps:cNvSpPr txBox="1"/>
                        <wps:spPr>
                          <a:xfrm>
                            <a:off x="3884084" y="2684181"/>
                            <a:ext cx="33083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9702B55" w14:textId="77777777" w:rsidR="0038245A" w:rsidRDefault="0038245A" w:rsidP="0038245A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16807611" name="Flowchart: Decision 2016807611"/>
                        <wps:cNvSpPr/>
                        <wps:spPr>
                          <a:xfrm>
                            <a:off x="2212733" y="2850890"/>
                            <a:ext cx="1440180" cy="750570"/>
                          </a:xfrm>
                          <a:prstGeom prst="flowChartDecision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1ABC63" w14:textId="77777777" w:rsidR="0038245A" w:rsidRDefault="0038245A" w:rsidP="0038245A">
                              <w:pPr>
                                <w:spacing w:line="256" w:lineRule="auto"/>
                                <w:jc w:val="center"/>
                                <w:rPr>
                                  <w:rFonts w:eastAsia="Calibri" w:hAnsi="Calibri"/>
                                  <w:color w:val="000000"/>
                                  <w:kern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</w:rPr>
                                <w:t>Has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4034654" name="Straight Arrow Connector 1254034654"/>
                        <wps:cNvCnPr>
                          <a:cxnSpLocks/>
                        </wps:cNvCnPr>
                        <wps:spPr>
                          <a:xfrm>
                            <a:off x="3652913" y="3226175"/>
                            <a:ext cx="716123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6856940" name="Rectangle 1496856940"/>
                        <wps:cNvSpPr/>
                        <wps:spPr>
                          <a:xfrm>
                            <a:off x="4378498" y="2464676"/>
                            <a:ext cx="1520604" cy="31822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C0A8AC" w14:textId="77777777" w:rsidR="0038245A" w:rsidRDefault="0038245A" w:rsidP="0038245A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AUTHOR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57111615" name="Rectangle 1957111615"/>
                        <wps:cNvSpPr/>
                        <wps:spPr>
                          <a:xfrm>
                            <a:off x="4377102" y="2782901"/>
                            <a:ext cx="1522000" cy="122162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B6EC9A" w14:textId="77777777" w:rsidR="0038245A" w:rsidRDefault="0038245A" w:rsidP="0038245A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_id</w:t>
                              </w:r>
                            </w:p>
                            <w:p w14:paraId="609F7854" w14:textId="77777777" w:rsidR="0038245A" w:rsidRDefault="0038245A" w:rsidP="0038245A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authorFirstName</w:t>
                              </w:r>
                              <w:proofErr w:type="spellEnd"/>
                            </w:p>
                            <w:p w14:paraId="60D82B0B" w14:textId="77777777" w:rsidR="0038245A" w:rsidRDefault="0038245A" w:rsidP="0038245A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authorLastName</w:t>
                              </w:r>
                              <w:proofErr w:type="spellEnd"/>
                            </w:p>
                            <w:p w14:paraId="5FF840DA" w14:textId="77777777" w:rsidR="0038245A" w:rsidRDefault="0038245A" w:rsidP="0038245A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authorPhone</w:t>
                              </w:r>
                              <w:proofErr w:type="spellEnd"/>
                            </w:p>
                            <w:p w14:paraId="51DCCEB3" w14:textId="77777777" w:rsidR="0038245A" w:rsidRDefault="0038245A" w:rsidP="0038245A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authorEmail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4B86EE" id="_x0000_s1045" style="position:absolute;margin-left:0;margin-top:18.9pt;width:464.5pt;height:315.3pt;z-index:251661312" coordsize="58991,40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">
                <v:rect id="Rectangle 622606596" o:spid="_x0000_s1046" style="position:absolute;left:13;width:15207;height:3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" filled="f" strokecolor="black [3213]" strokeweight="2pt">
                  <v:textbox>
                    <w:txbxContent>
                      <w:p w14:paraId="46F3BD36" w14:textId="77777777" w:rsidR="0038245A" w:rsidRDefault="0038245A" w:rsidP="0038245A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PUBLISHER</w:t>
                        </w:r>
                      </w:p>
                    </w:txbxContent>
                  </v:textbox>
                </v:rect>
                <v:rect id="Rectangle 558670757" o:spid="_x0000_s1047" style="position:absolute;top:3182;width:15220;height:12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" filled="f" strokecolor="black [3213]" strokeweight="2pt">
                  <v:textbox>
                    <w:txbxContent>
                      <w:p w14:paraId="39C41C87" w14:textId="77777777" w:rsidR="0038245A" w:rsidRDefault="0038245A" w:rsidP="0038245A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_id</w:t>
                        </w:r>
                      </w:p>
                      <w:p w14:paraId="33874082" w14:textId="77777777" w:rsidR="0038245A" w:rsidRDefault="0038245A" w:rsidP="0038245A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publisherName</w:t>
                        </w:r>
                        <w:proofErr w:type="spellEnd"/>
                      </w:p>
                      <w:p w14:paraId="66C2906B" w14:textId="77777777" w:rsidR="0038245A" w:rsidRDefault="0038245A" w:rsidP="0038245A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publisherCode</w:t>
                        </w:r>
                        <w:proofErr w:type="spellEnd"/>
                      </w:p>
                      <w:p w14:paraId="512B46DD" w14:textId="77777777" w:rsidR="0038245A" w:rsidRDefault="0038245A" w:rsidP="0038245A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publisherAddress</w:t>
                        </w:r>
                        <w:proofErr w:type="spellEnd"/>
                      </w:p>
                    </w:txbxContent>
                  </v:textbox>
                </v:rect>
                <v:shape id="Straight Arrow Connector 673918864" o:spid="_x0000_s1048" type="#_x0000_t32" style="position:absolute;left:15080;top:7614;width:71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" strokecolor="black [3213]" strokeweight="2pt">
                  <v:stroke endarrow="block" joinstyle="miter"/>
                  <o:lock v:ext="edit" shapetype="f"/>
                </v:shape>
                <v:shape id="TextBox 7" o:spid="_x0000_s1049" type="#_x0000_t202" style="position:absolute;left:16793;top:2397;width:2991;height:49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" filled="f" stroked="f">
                  <v:textbox style="mso-fit-shape-to-text:t">
                    <w:txbxContent>
                      <w:p w14:paraId="38F7005D" w14:textId="77777777" w:rsidR="0038245A" w:rsidRDefault="0038245A" w:rsidP="0038245A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TextBox 8" o:spid="_x0000_s1050" type="#_x0000_t202" style="position:absolute;left:38840;top:2196;width:3309;height:49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" filled="f" stroked="f">
                  <v:textbox style="mso-fit-shape-to-text:t">
                    <w:txbxContent>
                      <w:p w14:paraId="7EC23D8A" w14:textId="77777777" w:rsidR="0038245A" w:rsidRDefault="0038245A" w:rsidP="0038245A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N</w:t>
                        </w:r>
                      </w:p>
                    </w:txbxContent>
                  </v:textbox>
                </v:shape>
                <v:shape id="Flowchart: Decision 792510194" o:spid="_x0000_s1051" type="#_x0000_t110" style="position:absolute;left:22127;top:3862;width:14402;height:7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" filled="f" strokecolor="black [3213]" strokeweight="2pt">
                  <v:textbox>
                    <w:txbxContent>
                      <w:p w14:paraId="679AC5A4" w14:textId="77777777" w:rsidR="0038245A" w:rsidRDefault="0038245A" w:rsidP="0038245A">
                        <w:pPr>
                          <w:spacing w:line="256" w:lineRule="auto"/>
                          <w:jc w:val="center"/>
                          <w:rPr>
                            <w:rFonts w:eastAsia="Calibri" w:hAnsi="Calibri"/>
                            <w:color w:val="000000"/>
                            <w:kern w:val="24"/>
                          </w:rPr>
                        </w:pPr>
                        <w:r>
                          <w:rPr>
                            <w:rFonts w:eastAsia="Calibri" w:hAnsi="Calibri"/>
                            <w:color w:val="000000"/>
                            <w:kern w:val="24"/>
                          </w:rPr>
                          <w:t>Has</w:t>
                        </w:r>
                      </w:p>
                    </w:txbxContent>
                  </v:textbox>
                </v:shape>
                <v:shape id="Straight Arrow Connector 1934200862" o:spid="_x0000_s1052" type="#_x0000_t32" style="position:absolute;left:36529;top:7614;width:71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" strokecolor="black [3213]" strokeweight="2pt">
                  <v:stroke endarrow="block" joinstyle="miter"/>
                  <o:lock v:ext="edit" shapetype="f"/>
                </v:shape>
                <v:rect id="Rectangle 601898771" o:spid="_x0000_s1053" style="position:absolute;left:43784;width:15207;height:3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" filled="f" strokecolor="black [3213]" strokeweight="2pt">
                  <v:textbox>
                    <w:txbxContent>
                      <w:p w14:paraId="202BFA44" w14:textId="77777777" w:rsidR="0038245A" w:rsidRDefault="0038245A" w:rsidP="0038245A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BOOK</w:t>
                        </w:r>
                      </w:p>
                    </w:txbxContent>
                  </v:textbox>
                </v:rect>
                <v:rect id="Rectangle 1231713188" o:spid="_x0000_s1054" style="position:absolute;left:43771;top:3182;width:15220;height:12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" filled="f" strokecolor="black [3213]" strokeweight="2pt">
                  <v:textbox>
                    <w:txbxContent>
                      <w:p w14:paraId="196F87B6" w14:textId="77777777" w:rsidR="0038245A" w:rsidRDefault="0038245A" w:rsidP="0038245A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_id</w:t>
                        </w:r>
                      </w:p>
                      <w:p w14:paraId="66B61646" w14:textId="77777777" w:rsidR="0038245A" w:rsidRDefault="0038245A" w:rsidP="0038245A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bookIsbn</w:t>
                        </w:r>
                        <w:proofErr w:type="spellEnd"/>
                      </w:p>
                      <w:p w14:paraId="72816E5E" w14:textId="77777777" w:rsidR="0038245A" w:rsidRDefault="0038245A" w:rsidP="0038245A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bookName</w:t>
                        </w:r>
                        <w:proofErr w:type="spellEnd"/>
                      </w:p>
                      <w:p w14:paraId="6A73FE69" w14:textId="77777777" w:rsidR="0038245A" w:rsidRDefault="0038245A" w:rsidP="0038245A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bookPrice</w:t>
                        </w:r>
                        <w:proofErr w:type="spellEnd"/>
                      </w:p>
                    </w:txbxContent>
                  </v:textbox>
                </v:rect>
                <v:rect id="Rectangle 1489255076" o:spid="_x0000_s1055" style="position:absolute;left:13;top:24646;width:15207;height:31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" filled="f" strokecolor="black [3213]" strokeweight="2pt">
                  <v:textbox>
                    <w:txbxContent>
                      <w:p w14:paraId="7210A1BE" w14:textId="77777777" w:rsidR="0038245A" w:rsidRDefault="0038245A" w:rsidP="0038245A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BOOK</w:t>
                        </w:r>
                      </w:p>
                    </w:txbxContent>
                  </v:textbox>
                </v:rect>
                <v:rect id="Rectangle 999078015" o:spid="_x0000_s1056" style="position:absolute;top:27829;width:15220;height:12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" filled="f" strokecolor="black [3213]" strokeweight="2pt">
                  <v:textbox>
                    <w:txbxContent>
                      <w:p w14:paraId="14BA6FD2" w14:textId="77777777" w:rsidR="0038245A" w:rsidRDefault="0038245A" w:rsidP="0038245A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_id</w:t>
                        </w:r>
                      </w:p>
                      <w:p w14:paraId="4F6096F8" w14:textId="77777777" w:rsidR="0038245A" w:rsidRDefault="0038245A" w:rsidP="0038245A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bookIsbn</w:t>
                        </w:r>
                        <w:proofErr w:type="spellEnd"/>
                      </w:p>
                      <w:p w14:paraId="478C841B" w14:textId="77777777" w:rsidR="0038245A" w:rsidRDefault="0038245A" w:rsidP="0038245A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bookName</w:t>
                        </w:r>
                        <w:proofErr w:type="spellEnd"/>
                      </w:p>
                      <w:p w14:paraId="74B4DBBE" w14:textId="77777777" w:rsidR="0038245A" w:rsidRDefault="0038245A" w:rsidP="0038245A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bookPrice</w:t>
                        </w:r>
                        <w:proofErr w:type="spellEnd"/>
                      </w:p>
                    </w:txbxContent>
                  </v:textbox>
                </v:rect>
                <v:shape id="Straight Arrow Connector 1425159112" o:spid="_x0000_s1057" type="#_x0000_t32" style="position:absolute;left:15080;top:32261;width:71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" strokecolor="black [3213]" strokeweight="2pt">
                  <v:stroke endarrow="block" joinstyle="miter"/>
                  <o:lock v:ext="edit" shapetype="f"/>
                </v:shape>
                <v:shape id="TextBox 16" o:spid="_x0000_s1058" type="#_x0000_t202" style="position:absolute;left:16793;top:27043;width:2991;height:49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" filled="f" stroked="f">
                  <v:textbox style="mso-fit-shape-to-text:t">
                    <w:txbxContent>
                      <w:p w14:paraId="2D10934D" w14:textId="77777777" w:rsidR="0038245A" w:rsidRDefault="0038245A" w:rsidP="0038245A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TextBox 17" o:spid="_x0000_s1059" type="#_x0000_t202" style="position:absolute;left:38840;top:26841;width:3309;height:49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" filled="f" stroked="f">
                  <v:textbox style="mso-fit-shape-to-text:t">
                    <w:txbxContent>
                      <w:p w14:paraId="59702B55" w14:textId="77777777" w:rsidR="0038245A" w:rsidRDefault="0038245A" w:rsidP="0038245A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N</w:t>
                        </w:r>
                      </w:p>
                    </w:txbxContent>
                  </v:textbox>
                </v:shape>
                <v:shape id="Flowchart: Decision 2016807611" o:spid="_x0000_s1060" type="#_x0000_t110" style="position:absolute;left:22127;top:28508;width:14402;height:7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" filled="f" strokecolor="black [3213]" strokeweight="2pt">
                  <v:textbox>
                    <w:txbxContent>
                      <w:p w14:paraId="611ABC63" w14:textId="77777777" w:rsidR="0038245A" w:rsidRDefault="0038245A" w:rsidP="0038245A">
                        <w:pPr>
                          <w:spacing w:line="256" w:lineRule="auto"/>
                          <w:jc w:val="center"/>
                          <w:rPr>
                            <w:rFonts w:eastAsia="Calibri" w:hAnsi="Calibri"/>
                            <w:color w:val="000000"/>
                            <w:kern w:val="24"/>
                          </w:rPr>
                        </w:pPr>
                        <w:r>
                          <w:rPr>
                            <w:rFonts w:eastAsia="Calibri" w:hAnsi="Calibri"/>
                            <w:color w:val="000000"/>
                            <w:kern w:val="24"/>
                          </w:rPr>
                          <w:t>Has</w:t>
                        </w:r>
                      </w:p>
                    </w:txbxContent>
                  </v:textbox>
                </v:shape>
                <v:shape id="Straight Arrow Connector 1254034654" o:spid="_x0000_s1061" type="#_x0000_t32" style="position:absolute;left:36529;top:32261;width:71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" strokecolor="black [3213]" strokeweight="2pt">
                  <v:stroke endarrow="block" joinstyle="miter"/>
                  <o:lock v:ext="edit" shapetype="f"/>
                </v:shape>
                <v:rect id="Rectangle 1496856940" o:spid="_x0000_s1062" style="position:absolute;left:43784;top:24646;width:15207;height:31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" filled="f" strokecolor="black [3213]" strokeweight="2pt">
                  <v:textbox>
                    <w:txbxContent>
                      <w:p w14:paraId="53C0A8AC" w14:textId="77777777" w:rsidR="0038245A" w:rsidRDefault="0038245A" w:rsidP="0038245A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AUTHOR</w:t>
                        </w:r>
                      </w:p>
                    </w:txbxContent>
                  </v:textbox>
                </v:rect>
                <v:rect id="Rectangle 1957111615" o:spid="_x0000_s1063" style="position:absolute;left:43771;top:27829;width:15220;height:12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" filled="f" strokecolor="black [3213]" strokeweight="2pt">
                  <v:textbox>
                    <w:txbxContent>
                      <w:p w14:paraId="0CB6EC9A" w14:textId="77777777" w:rsidR="0038245A" w:rsidRDefault="0038245A" w:rsidP="0038245A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_id</w:t>
                        </w:r>
                      </w:p>
                      <w:p w14:paraId="609F7854" w14:textId="77777777" w:rsidR="0038245A" w:rsidRDefault="0038245A" w:rsidP="0038245A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authorFirstName</w:t>
                        </w:r>
                        <w:proofErr w:type="spellEnd"/>
                      </w:p>
                      <w:p w14:paraId="60D82B0B" w14:textId="77777777" w:rsidR="0038245A" w:rsidRDefault="0038245A" w:rsidP="0038245A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authorLastName</w:t>
                        </w:r>
                        <w:proofErr w:type="spellEnd"/>
                      </w:p>
                      <w:p w14:paraId="5FF840DA" w14:textId="77777777" w:rsidR="0038245A" w:rsidRDefault="0038245A" w:rsidP="0038245A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authorPhone</w:t>
                        </w:r>
                        <w:proofErr w:type="spellEnd"/>
                      </w:p>
                      <w:p w14:paraId="51DCCEB3" w14:textId="77777777" w:rsidR="0038245A" w:rsidRDefault="0038245A" w:rsidP="0038245A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authorEmail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</w:p>
    <w:p w14:paraId="13FC7B6E" w14:textId="77777777" w:rsidR="0038245A" w:rsidRPr="0038245A" w:rsidRDefault="0038245A" w:rsidP="0038245A"/>
    <w:p w14:paraId="280211BF" w14:textId="77777777" w:rsidR="0038245A" w:rsidRPr="0038245A" w:rsidRDefault="0038245A" w:rsidP="0038245A"/>
    <w:p w14:paraId="3F6B7AB3" w14:textId="77777777" w:rsidR="0038245A" w:rsidRPr="0038245A" w:rsidRDefault="0038245A" w:rsidP="0038245A"/>
    <w:p w14:paraId="08158AFF" w14:textId="77777777" w:rsidR="0038245A" w:rsidRPr="0038245A" w:rsidRDefault="0038245A" w:rsidP="0038245A"/>
    <w:p w14:paraId="3EC1A11B" w14:textId="77777777" w:rsidR="0038245A" w:rsidRPr="0038245A" w:rsidRDefault="0038245A" w:rsidP="0038245A"/>
    <w:p w14:paraId="4D13F5FE" w14:textId="77777777" w:rsidR="0038245A" w:rsidRPr="0038245A" w:rsidRDefault="0038245A" w:rsidP="0038245A"/>
    <w:p w14:paraId="15461B51" w14:textId="77777777" w:rsidR="0038245A" w:rsidRPr="0038245A" w:rsidRDefault="0038245A" w:rsidP="0038245A"/>
    <w:p w14:paraId="3E1B9EC8" w14:textId="77777777" w:rsidR="0038245A" w:rsidRPr="0038245A" w:rsidRDefault="0038245A" w:rsidP="0038245A"/>
    <w:p w14:paraId="5B3853F3" w14:textId="77777777" w:rsidR="0038245A" w:rsidRPr="0038245A" w:rsidRDefault="0038245A" w:rsidP="0038245A"/>
    <w:p w14:paraId="6F8ED88C" w14:textId="77777777" w:rsidR="0038245A" w:rsidRPr="0038245A" w:rsidRDefault="0038245A" w:rsidP="0038245A"/>
    <w:p w14:paraId="3585875B" w14:textId="77777777" w:rsidR="0038245A" w:rsidRPr="0038245A" w:rsidRDefault="0038245A" w:rsidP="0038245A"/>
    <w:p w14:paraId="32B31704" w14:textId="77777777" w:rsidR="0038245A" w:rsidRPr="0038245A" w:rsidRDefault="0038245A" w:rsidP="0038245A"/>
    <w:p w14:paraId="1CFB4C8D" w14:textId="77777777" w:rsidR="0038245A" w:rsidRPr="0038245A" w:rsidRDefault="0038245A" w:rsidP="0038245A"/>
    <w:p w14:paraId="7A345F19" w14:textId="77777777" w:rsidR="0038245A" w:rsidRPr="0038245A" w:rsidRDefault="0038245A" w:rsidP="0038245A"/>
    <w:p w14:paraId="6B1378E7" w14:textId="77777777" w:rsidR="0038245A" w:rsidRDefault="0038245A" w:rsidP="0038245A"/>
    <w:p w14:paraId="031E1E31" w14:textId="430DECEC" w:rsidR="0038245A" w:rsidRDefault="0038245A" w:rsidP="0038245A">
      <w:pPr>
        <w:tabs>
          <w:tab w:val="left" w:pos="1455"/>
        </w:tabs>
      </w:pPr>
      <w:r>
        <w:tab/>
      </w:r>
    </w:p>
    <w:p w14:paraId="0846EC62" w14:textId="77777777" w:rsidR="0038245A" w:rsidRDefault="0038245A">
      <w:r>
        <w:br w:type="page"/>
      </w:r>
    </w:p>
    <w:p w14:paraId="70ECAF4C" w14:textId="607FBFCE" w:rsidR="0038245A" w:rsidRPr="0038245A" w:rsidRDefault="003F27D4" w:rsidP="0038245A">
      <w:pPr>
        <w:tabs>
          <w:tab w:val="left" w:pos="1455"/>
        </w:tabs>
      </w:pPr>
      <w:r w:rsidRPr="003F27D4">
        <w:lastRenderedPageBreak/>
        <w:drawing>
          <wp:inline distT="0" distB="0" distL="0" distR="0" wp14:anchorId="1FEE293D" wp14:editId="0EB0D61D">
            <wp:extent cx="3863675" cy="7140559"/>
            <wp:effectExtent l="0" t="0" r="3810" b="3810"/>
            <wp:docPr id="1555860179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860179" name="Picture 1" descr="A screen shot of a computer program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714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45A" w:rsidRPr="0038245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E0DE7" w14:textId="77777777" w:rsidR="001D1097" w:rsidRDefault="001D1097" w:rsidP="00212C89">
      <w:pPr>
        <w:spacing w:after="0" w:line="240" w:lineRule="auto"/>
      </w:pPr>
      <w:r>
        <w:separator/>
      </w:r>
    </w:p>
  </w:endnote>
  <w:endnote w:type="continuationSeparator" w:id="0">
    <w:p w14:paraId="7FC5F3B3" w14:textId="77777777" w:rsidR="001D1097" w:rsidRDefault="001D1097" w:rsidP="00212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D4C15" w14:textId="27782994" w:rsidR="00212C89" w:rsidRDefault="00212C89">
    <w:pPr>
      <w:pStyle w:val="Footer"/>
    </w:pPr>
    <w:r>
      <w:t>Bellevue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79DA3" w14:textId="77777777" w:rsidR="001D1097" w:rsidRDefault="001D1097" w:rsidP="00212C89">
      <w:pPr>
        <w:spacing w:after="0" w:line="240" w:lineRule="auto"/>
      </w:pPr>
      <w:r>
        <w:separator/>
      </w:r>
    </w:p>
  </w:footnote>
  <w:footnote w:type="continuationSeparator" w:id="0">
    <w:p w14:paraId="4E0A4234" w14:textId="77777777" w:rsidR="001D1097" w:rsidRDefault="001D1097" w:rsidP="00212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E15F2" w14:textId="49EC0C2E" w:rsidR="00212C89" w:rsidRDefault="00FD79AA">
    <w:pPr>
      <w:pStyle w:val="Header"/>
    </w:pPr>
    <w:r>
      <w:t>WEB 335 Introduction to NoSQL</w:t>
    </w:r>
  </w:p>
  <w:p w14:paraId="04264E6B" w14:textId="77777777" w:rsidR="00212C89" w:rsidRDefault="00212C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C89"/>
    <w:rsid w:val="00153D07"/>
    <w:rsid w:val="001972E9"/>
    <w:rsid w:val="001D1097"/>
    <w:rsid w:val="00212C89"/>
    <w:rsid w:val="0038245A"/>
    <w:rsid w:val="003C1E85"/>
    <w:rsid w:val="003F27D4"/>
    <w:rsid w:val="0040568A"/>
    <w:rsid w:val="00576B3B"/>
    <w:rsid w:val="005B5396"/>
    <w:rsid w:val="00896F55"/>
    <w:rsid w:val="009C6161"/>
    <w:rsid w:val="00AC6259"/>
    <w:rsid w:val="00B90331"/>
    <w:rsid w:val="00DB28A2"/>
    <w:rsid w:val="00E538B0"/>
    <w:rsid w:val="00FD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4F298"/>
  <w15:chartTrackingRefBased/>
  <w15:docId w15:val="{462AC79B-1193-4C2E-A0ED-FEA387BDE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C89"/>
  </w:style>
  <w:style w:type="paragraph" w:styleId="Heading1">
    <w:name w:val="heading 1"/>
    <w:basedOn w:val="Normal"/>
    <w:next w:val="Normal"/>
    <w:link w:val="Heading1Char"/>
    <w:uiPriority w:val="9"/>
    <w:qFormat/>
    <w:rsid w:val="005B53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4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2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C89"/>
  </w:style>
  <w:style w:type="paragraph" w:styleId="Footer">
    <w:name w:val="footer"/>
    <w:basedOn w:val="Normal"/>
    <w:link w:val="FooterChar"/>
    <w:uiPriority w:val="99"/>
    <w:unhideWhenUsed/>
    <w:rsid w:val="00212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C89"/>
  </w:style>
  <w:style w:type="character" w:customStyle="1" w:styleId="Heading1Char">
    <w:name w:val="Heading 1 Char"/>
    <w:basedOn w:val="DefaultParagraphFont"/>
    <w:link w:val="Heading1"/>
    <w:uiPriority w:val="9"/>
    <w:rsid w:val="005B53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24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Cuauro - Normalization2.docx</Template>
  <TotalTime>37</TotalTime>
  <Pages>5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Cuauro</dc:creator>
  <cp:keywords/>
  <dc:description/>
  <cp:lastModifiedBy>Patrick Cuauro</cp:lastModifiedBy>
  <cp:revision>3</cp:revision>
  <dcterms:created xsi:type="dcterms:W3CDTF">2023-06-08T00:25:00Z</dcterms:created>
  <dcterms:modified xsi:type="dcterms:W3CDTF">2023-06-08T01:49:00Z</dcterms:modified>
</cp:coreProperties>
</file>