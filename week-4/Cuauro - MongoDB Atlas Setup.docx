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294E" w14:textId="7A9E6C8F" w:rsidR="003C1E85" w:rsidRDefault="003C1E85"/>
    <w:p w14:paraId="2AB7B04C" w14:textId="63F3214F" w:rsidR="00212C89" w:rsidRDefault="00212C89"/>
    <w:p w14:paraId="0151BB67" w14:textId="378F20E1" w:rsidR="00212C89" w:rsidRDefault="00212C89"/>
    <w:p w14:paraId="08ED3601" w14:textId="0F3D7046" w:rsidR="00212C89" w:rsidRDefault="00212C89"/>
    <w:p w14:paraId="4308F1D7" w14:textId="493298BA" w:rsidR="00212C89" w:rsidRDefault="00212C89"/>
    <w:p w14:paraId="3519E652" w14:textId="3DA5ADF5" w:rsidR="00212C89" w:rsidRDefault="00212C89"/>
    <w:p w14:paraId="180F6580" w14:textId="21B59CA5" w:rsidR="00212C89" w:rsidRDefault="00212C89"/>
    <w:p w14:paraId="4F4721CF" w14:textId="76E8E10E" w:rsidR="00212C89" w:rsidRDefault="00212C89"/>
    <w:p w14:paraId="5F0ED4A3" w14:textId="57006979" w:rsidR="00212C89" w:rsidRDefault="00212C89"/>
    <w:p w14:paraId="45DB3540" w14:textId="0596C07B" w:rsidR="00212C89" w:rsidRDefault="00212C89"/>
    <w:p w14:paraId="0542D947" w14:textId="694E02BC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Assignm</w:t>
      </w:r>
      <w:r w:rsidR="00227F61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nt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227F61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.</w:t>
      </w:r>
      <w:r w:rsidR="00227F61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2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–</w:t>
      </w:r>
      <w:r w:rsidRPr="00434A3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227F61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MongoDB Atlas Setup</w:t>
      </w:r>
    </w:p>
    <w:p w14:paraId="118E96CD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Patrick Cuauro</w:t>
      </w:r>
    </w:p>
    <w:p w14:paraId="6ED89116" w14:textId="3EAFB1AA" w:rsidR="00212C89" w:rsidRDefault="00212C89"/>
    <w:p w14:paraId="23B372D9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Bellevue University</w:t>
      </w:r>
    </w:p>
    <w:p w14:paraId="3649AAA0" w14:textId="5AE29E24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WEB 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33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5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-3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07O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Introduction to NoSQL</w:t>
      </w:r>
    </w:p>
    <w:p w14:paraId="43239404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Professor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Krasso</w:t>
      </w:r>
    </w:p>
    <w:p w14:paraId="46F239C4" w14:textId="539014E5" w:rsidR="00212C89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instrText xml:space="preserve"> DATE \@ "MMMM d, yyyy" </w:instrTex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separate"/>
      </w:r>
      <w:r w:rsidR="00294AD4">
        <w:rPr>
          <w:rFonts w:ascii="Times New Roman" w:eastAsia="Times New Roman" w:hAnsi="Times New Roman" w:cs="Times New Roman"/>
          <w:noProof/>
          <w:color w:val="000000"/>
          <w:kern w:val="3"/>
          <w:sz w:val="24"/>
          <w:szCs w:val="24"/>
        </w:rPr>
        <w:t>June 13, 2023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end"/>
      </w:r>
    </w:p>
    <w:p w14:paraId="753F8B64" w14:textId="70CBDC9B" w:rsidR="00227F61" w:rsidRDefault="00227F61">
      <w:r>
        <w:br w:type="page"/>
      </w:r>
    </w:p>
    <w:p w14:paraId="57DB2CE1" w14:textId="64B6E52D" w:rsidR="00212C89" w:rsidRDefault="00212C89" w:rsidP="00212C89"/>
    <w:p w14:paraId="3629BD55" w14:textId="4ED17EBD" w:rsidR="00227F61" w:rsidRDefault="00227F61" w:rsidP="00212C89">
      <w:r>
        <w:rPr>
          <w:noProof/>
        </w:rPr>
        <w:drawing>
          <wp:inline distT="0" distB="0" distL="0" distR="0" wp14:anchorId="55F7FA4A" wp14:editId="4688A3D9">
            <wp:extent cx="5943600" cy="1794510"/>
            <wp:effectExtent l="0" t="0" r="0" b="0"/>
            <wp:docPr id="626853098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53098" name="Picture 9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FE2B" w14:textId="6795502C" w:rsidR="00227F61" w:rsidRDefault="00227F61" w:rsidP="00212C89">
      <w:r>
        <w:t>Database creation</w:t>
      </w:r>
    </w:p>
    <w:p w14:paraId="6DD1D579" w14:textId="77777777" w:rsidR="00227F61" w:rsidRDefault="00227F61" w:rsidP="00212C89"/>
    <w:p w14:paraId="0631B85B" w14:textId="7F7AADEC" w:rsidR="00227F61" w:rsidRDefault="00227F61" w:rsidP="00212C89">
      <w:r>
        <w:rPr>
          <w:noProof/>
        </w:rPr>
        <w:drawing>
          <wp:anchor distT="0" distB="0" distL="114300" distR="114300" simplePos="0" relativeHeight="251658240" behindDoc="0" locked="0" layoutInCell="1" allowOverlap="1" wp14:anchorId="1CB435A5" wp14:editId="62DF935C">
            <wp:simplePos x="914400" y="368046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802765"/>
            <wp:effectExtent l="0" t="0" r="0" b="6985"/>
            <wp:wrapSquare wrapText="bothSides"/>
            <wp:docPr id="224646315" name="Picture 10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46315" name="Picture 10" descr="A picture containing text, screensho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Custom Role creation</w:t>
      </w:r>
      <w:r>
        <w:br w:type="textWrapping" w:clear="all"/>
      </w:r>
    </w:p>
    <w:p w14:paraId="15D25BDE" w14:textId="77777777" w:rsidR="00227F61" w:rsidRDefault="00227F61" w:rsidP="00212C89"/>
    <w:p w14:paraId="24B8E819" w14:textId="77777777" w:rsidR="00227F61" w:rsidRDefault="00227F61" w:rsidP="00212C89"/>
    <w:p w14:paraId="2B35E751" w14:textId="4CD42155" w:rsidR="00227F61" w:rsidRDefault="00227F61" w:rsidP="00212C89">
      <w:r>
        <w:rPr>
          <w:noProof/>
        </w:rPr>
        <w:lastRenderedPageBreak/>
        <w:drawing>
          <wp:inline distT="0" distB="0" distL="0" distR="0" wp14:anchorId="4FB7C4BF" wp14:editId="4B580E58">
            <wp:extent cx="5943600" cy="3567430"/>
            <wp:effectExtent l="0" t="0" r="0" b="0"/>
            <wp:docPr id="986654902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54902" name="Picture 7" descr="A screenshot of a computer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D4E2" w14:textId="77777777" w:rsidR="00227F61" w:rsidRDefault="00227F61" w:rsidP="00212C89"/>
    <w:p w14:paraId="28B5BD25" w14:textId="522D877B" w:rsidR="00227F61" w:rsidRDefault="00227F61" w:rsidP="00212C89">
      <w:r>
        <w:t>Database User creation</w:t>
      </w:r>
    </w:p>
    <w:p w14:paraId="73BCA182" w14:textId="77777777" w:rsidR="00227F61" w:rsidRDefault="00227F61" w:rsidP="00212C89"/>
    <w:p w14:paraId="6ED4B781" w14:textId="56B6E588" w:rsidR="005107E4" w:rsidRDefault="005107E4" w:rsidP="00212C89">
      <w:r>
        <w:rPr>
          <w:noProof/>
        </w:rPr>
        <w:drawing>
          <wp:inline distT="0" distB="0" distL="0" distR="0" wp14:anchorId="41907A2F" wp14:editId="48AF6720">
            <wp:extent cx="5943600" cy="3157855"/>
            <wp:effectExtent l="0" t="0" r="0" b="4445"/>
            <wp:docPr id="347506291" name="Picture 1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06291" name="Picture 11" descr="A screenshot of a computer program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F670" w14:textId="64F8E1E3" w:rsidR="005107E4" w:rsidRDefault="005107E4" w:rsidP="00212C89">
      <w:proofErr w:type="spellStart"/>
      <w:r>
        <w:t>Mongosh</w:t>
      </w:r>
      <w:proofErr w:type="spellEnd"/>
      <w:r>
        <w:t xml:space="preserve"> installation confirmation</w:t>
      </w:r>
    </w:p>
    <w:sectPr w:rsidR="005107E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9630E" w14:textId="77777777" w:rsidR="00AE1F18" w:rsidRDefault="00AE1F18" w:rsidP="00212C89">
      <w:pPr>
        <w:spacing w:after="0" w:line="240" w:lineRule="auto"/>
      </w:pPr>
      <w:r>
        <w:separator/>
      </w:r>
    </w:p>
  </w:endnote>
  <w:endnote w:type="continuationSeparator" w:id="0">
    <w:p w14:paraId="09AB7601" w14:textId="77777777" w:rsidR="00AE1F18" w:rsidRDefault="00AE1F18" w:rsidP="0021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1C9AC" w14:textId="77777777" w:rsidR="00FD79AA" w:rsidRDefault="00FD79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4C15" w14:textId="27782994" w:rsidR="00212C89" w:rsidRDefault="00212C89">
    <w:pPr>
      <w:pStyle w:val="Footer"/>
    </w:pPr>
    <w:r>
      <w:t>Bellevue University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E268" w14:textId="77777777" w:rsidR="00FD79AA" w:rsidRDefault="00FD79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06BA1" w14:textId="77777777" w:rsidR="00AE1F18" w:rsidRDefault="00AE1F18" w:rsidP="00212C89">
      <w:pPr>
        <w:spacing w:after="0" w:line="240" w:lineRule="auto"/>
      </w:pPr>
      <w:r>
        <w:separator/>
      </w:r>
    </w:p>
  </w:footnote>
  <w:footnote w:type="continuationSeparator" w:id="0">
    <w:p w14:paraId="191334CD" w14:textId="77777777" w:rsidR="00AE1F18" w:rsidRDefault="00AE1F18" w:rsidP="00212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46FC2" w14:textId="77777777" w:rsidR="00FD79AA" w:rsidRDefault="00FD79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E15F2" w14:textId="49EC0C2E" w:rsidR="00212C89" w:rsidRDefault="00FD79AA">
    <w:pPr>
      <w:pStyle w:val="Header"/>
    </w:pPr>
    <w:r>
      <w:t>WEB 335 Introduction to NoSQL</w:t>
    </w:r>
  </w:p>
  <w:p w14:paraId="04264E6B" w14:textId="77777777" w:rsidR="00212C89" w:rsidRDefault="00212C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D38FB" w14:textId="77777777" w:rsidR="00FD79AA" w:rsidRDefault="00FD79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89"/>
    <w:rsid w:val="00153D07"/>
    <w:rsid w:val="001972E9"/>
    <w:rsid w:val="00212C89"/>
    <w:rsid w:val="00227F61"/>
    <w:rsid w:val="00294AD4"/>
    <w:rsid w:val="003C1E85"/>
    <w:rsid w:val="0040568A"/>
    <w:rsid w:val="005107E4"/>
    <w:rsid w:val="00576B3B"/>
    <w:rsid w:val="00794DAA"/>
    <w:rsid w:val="00896F55"/>
    <w:rsid w:val="009C6161"/>
    <w:rsid w:val="00AC6259"/>
    <w:rsid w:val="00AE1F18"/>
    <w:rsid w:val="00B90331"/>
    <w:rsid w:val="00DB28A2"/>
    <w:rsid w:val="00E538B0"/>
    <w:rsid w:val="00F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F298"/>
  <w15:chartTrackingRefBased/>
  <w15:docId w15:val="{277BB049-CA4D-4CAC-BA75-8A0E717B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89"/>
  </w:style>
  <w:style w:type="paragraph" w:styleId="Footer">
    <w:name w:val="footer"/>
    <w:basedOn w:val="Normal"/>
    <w:link w:val="Foot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Cuauro - MongoDB Atlas Setup.docx</Template>
  <TotalTime>1</TotalTime>
  <Pages>3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Cuauro</dc:creator>
  <cp:keywords/>
  <dc:description/>
  <cp:lastModifiedBy>Patrick Cuauro</cp:lastModifiedBy>
  <cp:revision>2</cp:revision>
  <dcterms:created xsi:type="dcterms:W3CDTF">2023-06-13T21:40:00Z</dcterms:created>
  <dcterms:modified xsi:type="dcterms:W3CDTF">2023-06-13T21:40:00Z</dcterms:modified>
</cp:coreProperties>
</file>