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78D21AFD" w14:textId="096D9DDE" w:rsidR="00550C39" w:rsidRPr="00576F43" w:rsidRDefault="00550C39" w:rsidP="00550C3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Assignment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1E00CF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4.2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1E00CF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MongoDB Shell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5AE29E24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33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Introduction to NoSQL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22F105B7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1E00CF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June 14,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B99F670" w14:textId="6BE3F50B" w:rsidR="00904F14" w:rsidRDefault="00904F14">
      <w:r>
        <w:br w:type="page"/>
      </w:r>
    </w:p>
    <w:p w14:paraId="2511077B" w14:textId="4A702679" w:rsidR="00E245D1" w:rsidRDefault="00E245D1" w:rsidP="00212C89">
      <w:r>
        <w:rPr>
          <w:noProof/>
        </w:rPr>
        <w:lastRenderedPageBreak/>
        <w:drawing>
          <wp:inline distT="0" distB="0" distL="0" distR="0" wp14:anchorId="13FE1076" wp14:editId="6266B2E3">
            <wp:extent cx="5943600" cy="3769360"/>
            <wp:effectExtent l="0" t="0" r="0" b="2540"/>
            <wp:docPr id="514458272" name="Picture 7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58272" name="Picture 7" descr="A screenshot of a computer pro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0CDFE" wp14:editId="22CF39A0">
            <wp:extent cx="5943600" cy="2978150"/>
            <wp:effectExtent l="0" t="0" r="0" b="0"/>
            <wp:docPr id="132775683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56833" name="Picture 8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82D5" w14:textId="4B45459D" w:rsidR="00E245D1" w:rsidRDefault="00E245D1" w:rsidP="00212C89">
      <w:r>
        <w:t xml:space="preserve">Query All </w:t>
      </w:r>
      <w:r w:rsidR="008A420A">
        <w:t>Documents in web335DB users.</w:t>
      </w:r>
    </w:p>
    <w:p w14:paraId="7E3D794A" w14:textId="181017FF" w:rsidR="008A420A" w:rsidRDefault="008A420A" w:rsidP="00212C89">
      <w:r>
        <w:rPr>
          <w:noProof/>
        </w:rPr>
        <w:lastRenderedPageBreak/>
        <w:drawing>
          <wp:inline distT="0" distB="0" distL="0" distR="0" wp14:anchorId="3C75456A" wp14:editId="5B43B25F">
            <wp:extent cx="5943600" cy="1586230"/>
            <wp:effectExtent l="0" t="0" r="0" b="0"/>
            <wp:docPr id="2037859444" name="Picture 9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59444" name="Picture 9" descr="A screenshot of a computer progra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CF24" w14:textId="77777777" w:rsidR="008A420A" w:rsidRDefault="008A420A" w:rsidP="00212C89"/>
    <w:p w14:paraId="16716C25" w14:textId="04327907" w:rsidR="008A420A" w:rsidRDefault="008A420A" w:rsidP="00212C89">
      <w:r>
        <w:t xml:space="preserve">Query user with email </w:t>
      </w:r>
      <w:hyperlink r:id="rId9" w:history="1">
        <w:r w:rsidRPr="00542A61">
          <w:rPr>
            <w:rStyle w:val="Hyperlink"/>
          </w:rPr>
          <w:t>jbach@me.com</w:t>
        </w:r>
      </w:hyperlink>
    </w:p>
    <w:p w14:paraId="3D4A1693" w14:textId="77777777" w:rsidR="008A420A" w:rsidRDefault="008A420A" w:rsidP="00212C89"/>
    <w:p w14:paraId="4F3F8FB2" w14:textId="2F248127" w:rsidR="008A420A" w:rsidRDefault="008A420A" w:rsidP="00212C89">
      <w:r>
        <w:rPr>
          <w:noProof/>
        </w:rPr>
        <w:drawing>
          <wp:inline distT="0" distB="0" distL="0" distR="0" wp14:anchorId="267B91DB" wp14:editId="1D952A32">
            <wp:extent cx="5943600" cy="1621155"/>
            <wp:effectExtent l="0" t="0" r="0" b="0"/>
            <wp:docPr id="1074774642" name="Picture 10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74642" name="Picture 10" descr="A screenshot of a computer program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D562" w14:textId="21290905" w:rsidR="00E245D1" w:rsidRDefault="00E245D1" w:rsidP="00212C89"/>
    <w:p w14:paraId="7BAA52BD" w14:textId="2061649C" w:rsidR="008A420A" w:rsidRDefault="008A420A" w:rsidP="00212C89">
      <w:r>
        <w:t>Query user with last name Mozart</w:t>
      </w:r>
    </w:p>
    <w:p w14:paraId="454B3F1E" w14:textId="7AEF69E3" w:rsidR="008A420A" w:rsidRDefault="008A420A" w:rsidP="00212C89">
      <w:r>
        <w:rPr>
          <w:noProof/>
        </w:rPr>
        <w:drawing>
          <wp:inline distT="0" distB="0" distL="0" distR="0" wp14:anchorId="4DBE2F5C" wp14:editId="3F3BB071">
            <wp:extent cx="5943600" cy="1623060"/>
            <wp:effectExtent l="0" t="0" r="0" b="0"/>
            <wp:docPr id="631194699" name="Picture 1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94699" name="Picture 11" descr="A picture containing text, screenshot, fon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7FDA" w14:textId="77777777" w:rsidR="008A420A" w:rsidRDefault="008A420A" w:rsidP="00212C89"/>
    <w:p w14:paraId="46401905" w14:textId="5D734ABA" w:rsidR="008A420A" w:rsidRDefault="008A420A" w:rsidP="00212C89">
      <w:r w:rsidRPr="008A420A">
        <w:t xml:space="preserve">Query user with </w:t>
      </w:r>
      <w:r>
        <w:t>first</w:t>
      </w:r>
      <w:r w:rsidRPr="008A420A">
        <w:t xml:space="preserve"> name </w:t>
      </w:r>
      <w:r>
        <w:t>Richard</w:t>
      </w:r>
    </w:p>
    <w:p w14:paraId="3850F3A3" w14:textId="446D8B0C" w:rsidR="008A420A" w:rsidRDefault="008A420A" w:rsidP="00212C89">
      <w:r>
        <w:rPr>
          <w:noProof/>
        </w:rPr>
        <w:lastRenderedPageBreak/>
        <w:drawing>
          <wp:inline distT="0" distB="0" distL="0" distR="0" wp14:anchorId="397C299F" wp14:editId="2BD744B3">
            <wp:extent cx="5920740" cy="1653540"/>
            <wp:effectExtent l="0" t="0" r="3810" b="3810"/>
            <wp:docPr id="284029453" name="Picture 12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29453" name="Picture 12" descr="A computer screen with white tex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D20D" w14:textId="77777777" w:rsidR="008A420A" w:rsidRDefault="008A420A" w:rsidP="00212C89"/>
    <w:p w14:paraId="13EEC693" w14:textId="689C4036" w:rsidR="008A420A" w:rsidRDefault="008A420A" w:rsidP="00212C89">
      <w:r>
        <w:t xml:space="preserve">Query user with </w:t>
      </w:r>
      <w:proofErr w:type="spellStart"/>
      <w:r>
        <w:t>employeeId</w:t>
      </w:r>
      <w:proofErr w:type="spellEnd"/>
      <w:r>
        <w:t xml:space="preserve"> 1010</w:t>
      </w:r>
    </w:p>
    <w:sectPr w:rsidR="008A42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32A42" w14:textId="77777777" w:rsidR="00A7149D" w:rsidRDefault="00A7149D" w:rsidP="00212C89">
      <w:pPr>
        <w:spacing w:after="0" w:line="240" w:lineRule="auto"/>
      </w:pPr>
      <w:r>
        <w:separator/>
      </w:r>
    </w:p>
  </w:endnote>
  <w:endnote w:type="continuationSeparator" w:id="0">
    <w:p w14:paraId="26A99E61" w14:textId="77777777" w:rsidR="00A7149D" w:rsidRDefault="00A7149D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C9AC" w14:textId="77777777" w:rsidR="00FD79AA" w:rsidRDefault="00FD7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E268" w14:textId="77777777" w:rsidR="00FD79AA" w:rsidRDefault="00FD7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A6FDB" w14:textId="77777777" w:rsidR="00A7149D" w:rsidRDefault="00A7149D" w:rsidP="00212C89">
      <w:pPr>
        <w:spacing w:after="0" w:line="240" w:lineRule="auto"/>
      </w:pPr>
      <w:r>
        <w:separator/>
      </w:r>
    </w:p>
  </w:footnote>
  <w:footnote w:type="continuationSeparator" w:id="0">
    <w:p w14:paraId="3EC41123" w14:textId="77777777" w:rsidR="00A7149D" w:rsidRDefault="00A7149D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6FC2" w14:textId="77777777" w:rsidR="00FD79AA" w:rsidRDefault="00FD7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49EC0C2E" w:rsidR="00212C89" w:rsidRDefault="00FD79AA">
    <w:pPr>
      <w:pStyle w:val="Header"/>
    </w:pPr>
    <w:r>
      <w:t>WEB 335 Introduction to NoSQL</w:t>
    </w:r>
  </w:p>
  <w:p w14:paraId="04264E6B" w14:textId="77777777" w:rsidR="00212C89" w:rsidRDefault="00212C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38FB" w14:textId="77777777" w:rsidR="00FD79AA" w:rsidRDefault="00FD79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153D07"/>
    <w:rsid w:val="001972E9"/>
    <w:rsid w:val="001E00CF"/>
    <w:rsid w:val="00212C89"/>
    <w:rsid w:val="00227F61"/>
    <w:rsid w:val="00294AD4"/>
    <w:rsid w:val="003C1E85"/>
    <w:rsid w:val="0040568A"/>
    <w:rsid w:val="005107E4"/>
    <w:rsid w:val="00550C39"/>
    <w:rsid w:val="00576B3B"/>
    <w:rsid w:val="00623B27"/>
    <w:rsid w:val="00794DAA"/>
    <w:rsid w:val="00896F55"/>
    <w:rsid w:val="008A420A"/>
    <w:rsid w:val="00904F14"/>
    <w:rsid w:val="009C6161"/>
    <w:rsid w:val="00A7149D"/>
    <w:rsid w:val="00AC6259"/>
    <w:rsid w:val="00B90331"/>
    <w:rsid w:val="00DB28A2"/>
    <w:rsid w:val="00E245D1"/>
    <w:rsid w:val="00E538B0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DE3FE1D9-4A8C-4C3D-BDAC-EED0592B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  <w:style w:type="character" w:styleId="Hyperlink">
    <w:name w:val="Hyperlink"/>
    <w:basedOn w:val="DefaultParagraphFont"/>
    <w:uiPriority w:val="99"/>
    <w:unhideWhenUsed/>
    <w:rsid w:val="008A4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jbach@me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Cuauro - MongoDB Shell.docx</Template>
  <TotalTime>16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3</cp:revision>
  <dcterms:created xsi:type="dcterms:W3CDTF">2023-06-15T00:28:00Z</dcterms:created>
  <dcterms:modified xsi:type="dcterms:W3CDTF">2023-06-15T00:50:00Z</dcterms:modified>
</cp:coreProperties>
</file>