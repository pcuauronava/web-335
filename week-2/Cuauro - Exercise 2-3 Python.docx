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54FA6F82" w:rsidR="00212C89" w:rsidRPr="00576F43" w:rsidRDefault="00161EF6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Exercise</w:t>
      </w:r>
      <w:r w:rsidR="00212C89"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="00212C89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3</w:t>
      </w:r>
      <w:r w:rsidR="00212C89"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="00212C89"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Python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33654E28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161EF6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May 30,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2694A811" w:rsidR="00161EF6" w:rsidRDefault="00161EF6">
      <w:r>
        <w:br w:type="page"/>
      </w:r>
    </w:p>
    <w:p w14:paraId="300065D9" w14:textId="409DEB06" w:rsidR="00212C89" w:rsidRDefault="00A967E0" w:rsidP="00212C89">
      <w:r>
        <w:rPr>
          <w:noProof/>
        </w:rPr>
        <w:lastRenderedPageBreak/>
        <w:drawing>
          <wp:inline distT="0" distB="0" distL="0" distR="0" wp14:anchorId="054E223F" wp14:editId="5E03D044">
            <wp:extent cx="5943600" cy="3183255"/>
            <wp:effectExtent l="0" t="0" r="0" b="0"/>
            <wp:docPr id="471709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90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F3F" w14:textId="77777777" w:rsidR="00A967E0" w:rsidRDefault="00A967E0" w:rsidP="00212C89"/>
    <w:sectPr w:rsidR="00A96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97CB" w14:textId="77777777" w:rsidR="00F21AB4" w:rsidRDefault="00F21AB4" w:rsidP="00212C89">
      <w:pPr>
        <w:spacing w:after="0" w:line="240" w:lineRule="auto"/>
      </w:pPr>
      <w:r>
        <w:separator/>
      </w:r>
    </w:p>
  </w:endnote>
  <w:endnote w:type="continuationSeparator" w:id="0">
    <w:p w14:paraId="1233EE3D" w14:textId="77777777" w:rsidR="00F21AB4" w:rsidRDefault="00F21AB4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2DE5" w14:textId="77777777" w:rsidR="00F21AB4" w:rsidRDefault="00F21AB4" w:rsidP="00212C89">
      <w:pPr>
        <w:spacing w:after="0" w:line="240" w:lineRule="auto"/>
      </w:pPr>
      <w:r>
        <w:separator/>
      </w:r>
    </w:p>
  </w:footnote>
  <w:footnote w:type="continuationSeparator" w:id="0">
    <w:p w14:paraId="4A749C46" w14:textId="77777777" w:rsidR="00F21AB4" w:rsidRDefault="00F21AB4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61EF6"/>
    <w:rsid w:val="001972E9"/>
    <w:rsid w:val="00212C89"/>
    <w:rsid w:val="003C1E85"/>
    <w:rsid w:val="0040568A"/>
    <w:rsid w:val="00576B3B"/>
    <w:rsid w:val="00896F55"/>
    <w:rsid w:val="009C6161"/>
    <w:rsid w:val="00A967E0"/>
    <w:rsid w:val="00AC6259"/>
    <w:rsid w:val="00B90331"/>
    <w:rsid w:val="00DB28A2"/>
    <w:rsid w:val="00E538B0"/>
    <w:rsid w:val="00F21AB4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F271CA61-89C7-4DE2-8B90-A494D718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Exercise 2-3 Python.docx</Template>
  <TotalTime>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2023-05-30T20:59:00Z</dcterms:created>
  <dcterms:modified xsi:type="dcterms:W3CDTF">2023-05-30T21:00:00Z</dcterms:modified>
</cp:coreProperties>
</file>